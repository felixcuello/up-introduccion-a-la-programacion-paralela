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4B9" w:rsidRPr="00FC5BE6" w:rsidRDefault="005D2A8C">
      <w:pPr>
        <w:rPr>
          <w:b/>
        </w:rPr>
      </w:pPr>
      <w:r w:rsidRPr="001B2BD2">
        <w:rPr>
          <w:b/>
          <w:sz w:val="30"/>
          <w:szCs w:val="30"/>
          <w:u w:val="single"/>
        </w:rPr>
        <w:t>CODIGO:</w:t>
      </w:r>
      <w:r w:rsidR="00FC5BE6">
        <w:rPr>
          <w:i w:val="0"/>
          <w:sz w:val="30"/>
          <w:szCs w:val="30"/>
        </w:rPr>
        <w:tab/>
      </w:r>
      <w:r w:rsidR="00FC5BE6">
        <w:rPr>
          <w:i w:val="0"/>
          <w:sz w:val="30"/>
          <w:szCs w:val="30"/>
        </w:rPr>
        <w:tab/>
      </w:r>
      <w:sdt>
        <w:sdtPr>
          <w:rPr>
            <w:b/>
          </w:rPr>
          <w:id w:val="-1723288717"/>
          <w:placeholder>
            <w:docPart w:val="5F962B2007FC40A699175E4AE3E3AA59"/>
          </w:placeholder>
          <w:showingPlcHdr/>
          <w:text/>
        </w:sdtPr>
        <w:sdtEndPr/>
        <w:sdtContent>
          <w:r w:rsidR="00FC5BE6" w:rsidRPr="00FC5BE6">
            <w:rPr>
              <w:b/>
            </w:rPr>
            <w:t>luego de la creación agregar el código de asignatura otorgado</w:t>
          </w:r>
        </w:sdtContent>
      </w:sdt>
      <w:r w:rsidRPr="00FC5BE6">
        <w:rPr>
          <w:b/>
        </w:rPr>
        <w:t xml:space="preserve">  </w:t>
      </w:r>
    </w:p>
    <w:p w:rsidR="005D2A8C" w:rsidRPr="00B754B9" w:rsidRDefault="005D2A8C" w:rsidP="00B754B9">
      <w:r w:rsidRPr="00687E4D">
        <w:rPr>
          <w:b/>
        </w:rPr>
        <w:t>NOMBRE LARGO</w:t>
      </w:r>
      <w:r w:rsidR="00F2466C" w:rsidRPr="00687E4D">
        <w:rPr>
          <w:b/>
        </w:rPr>
        <w:t xml:space="preserve"> (Hoja de Situación)</w:t>
      </w:r>
      <w:r w:rsidRPr="00687E4D">
        <w:rPr>
          <w:b/>
        </w:rPr>
        <w:t>:</w:t>
      </w:r>
      <w:r w:rsidRPr="00687E4D">
        <w:rPr>
          <w:b/>
        </w:rPr>
        <w:tab/>
      </w:r>
      <w:sdt>
        <w:sdtPr>
          <w:rPr>
            <w:b/>
          </w:rPr>
          <w:id w:val="-780330096"/>
          <w:placeholder>
            <w:docPart w:val="3BAEB7E0A3564A59BE2E5381E7D4CD28"/>
          </w:placeholder>
          <w:showingPlcHdr/>
          <w:text/>
        </w:sdtPr>
        <w:sdtEndPr/>
        <w:sdtContent>
          <w:r w:rsidR="0083010A">
            <w:rPr>
              <w:b/>
            </w:rPr>
            <w:t>Nombre de Asignatura que sale en Hoja de Situaci</w:t>
          </w:r>
          <w:r w:rsidR="00395D51">
            <w:rPr>
              <w:b/>
            </w:rPr>
            <w:t>ó</w:t>
          </w:r>
          <w:r w:rsidR="0083010A">
            <w:rPr>
              <w:b/>
            </w:rPr>
            <w:t>n</w:t>
          </w:r>
        </w:sdtContent>
      </w:sdt>
      <w:r w:rsidR="007464A3">
        <w:rPr>
          <w:b/>
        </w:rPr>
        <w:t xml:space="preserve"> </w:t>
      </w:r>
    </w:p>
    <w:p w:rsidR="007464A3" w:rsidRPr="00B754B9" w:rsidRDefault="005D2A8C" w:rsidP="007464A3">
      <w:r w:rsidRPr="00687E4D">
        <w:rPr>
          <w:b/>
        </w:rPr>
        <w:t>NOMBRE CORTO</w:t>
      </w:r>
      <w:r w:rsidR="00EE5AA5" w:rsidRPr="00687E4D">
        <w:rPr>
          <w:b/>
        </w:rPr>
        <w:t xml:space="preserve"> (</w:t>
      </w:r>
      <w:r w:rsidR="003C653E">
        <w:rPr>
          <w:b/>
        </w:rPr>
        <w:t>2</w:t>
      </w:r>
      <w:r w:rsidR="00EE5AA5" w:rsidRPr="00687E4D">
        <w:rPr>
          <w:b/>
        </w:rPr>
        <w:t>0 caracteres)</w:t>
      </w:r>
      <w:r w:rsidRPr="00687E4D">
        <w:rPr>
          <w:b/>
        </w:rPr>
        <w:t>:</w:t>
      </w:r>
      <w:r w:rsidR="00A90414" w:rsidRPr="00687E4D">
        <w:rPr>
          <w:b/>
        </w:rPr>
        <w:tab/>
      </w:r>
      <w:r w:rsidR="00A90414" w:rsidRPr="00687E4D">
        <w:rPr>
          <w:b/>
        </w:rPr>
        <w:tab/>
      </w:r>
      <w:bookmarkStart w:id="0" w:name="Texto3"/>
      <w:sdt>
        <w:sdtPr>
          <w:rPr>
            <w:b/>
          </w:rPr>
          <w:id w:val="-211121418"/>
          <w:placeholder>
            <w:docPart w:val="F11BC56F3ED94B16A1F353BFE3884EEE"/>
          </w:placeholder>
          <w:showingPlcHdr/>
          <w:text/>
        </w:sdtPr>
        <w:sdtEndPr/>
        <w:sdtContent>
          <w:r w:rsidR="0083010A">
            <w:rPr>
              <w:b/>
            </w:rPr>
            <w:t>Nombre de Asignatura que sale en algunos informes</w:t>
          </w:r>
        </w:sdtContent>
      </w:sdt>
      <w:r w:rsidR="0085016B">
        <w:rPr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30"/>
              <w:format w:val="UPPERCASE"/>
            </w:textInput>
          </w:ffData>
        </w:fldChar>
      </w:r>
      <w:r w:rsidR="0085016B">
        <w:rPr>
          <w:sz w:val="22"/>
          <w:szCs w:val="22"/>
        </w:rPr>
        <w:instrText xml:space="preserve"> FORMTEXT </w:instrText>
      </w:r>
      <w:r w:rsidR="0085016B">
        <w:rPr>
          <w:sz w:val="22"/>
          <w:szCs w:val="22"/>
        </w:rPr>
      </w:r>
      <w:r w:rsidR="0085016B">
        <w:rPr>
          <w:sz w:val="22"/>
          <w:szCs w:val="22"/>
        </w:rPr>
        <w:fldChar w:fldCharType="separate"/>
      </w:r>
      <w:r w:rsidR="00D454AA">
        <w:rPr>
          <w:sz w:val="22"/>
          <w:szCs w:val="22"/>
        </w:rPr>
        <w:t> </w:t>
      </w:r>
      <w:r w:rsidR="00D454AA">
        <w:rPr>
          <w:sz w:val="22"/>
          <w:szCs w:val="22"/>
        </w:rPr>
        <w:t> </w:t>
      </w:r>
      <w:r w:rsidR="00D454AA">
        <w:rPr>
          <w:sz w:val="22"/>
          <w:szCs w:val="22"/>
        </w:rPr>
        <w:t> </w:t>
      </w:r>
      <w:r w:rsidR="00D454AA">
        <w:rPr>
          <w:sz w:val="22"/>
          <w:szCs w:val="22"/>
        </w:rPr>
        <w:t> </w:t>
      </w:r>
      <w:r w:rsidR="00D454AA">
        <w:rPr>
          <w:sz w:val="22"/>
          <w:szCs w:val="22"/>
        </w:rPr>
        <w:t> </w:t>
      </w:r>
      <w:r w:rsidR="0085016B">
        <w:rPr>
          <w:sz w:val="22"/>
          <w:szCs w:val="22"/>
        </w:rPr>
        <w:fldChar w:fldCharType="end"/>
      </w:r>
      <w:r w:rsidR="007464A3">
        <w:rPr>
          <w:b/>
        </w:rPr>
        <w:tab/>
        <w:t xml:space="preserve">                              </w:t>
      </w:r>
    </w:p>
    <w:bookmarkEnd w:id="0"/>
    <w:p w:rsidR="0085016B" w:rsidRDefault="00A90414" w:rsidP="00941FE0">
      <w:r w:rsidRPr="00687E4D">
        <w:rPr>
          <w:b/>
        </w:rPr>
        <w:t xml:space="preserve">NOMBRE </w:t>
      </w:r>
      <w:r w:rsidR="00D55EF3">
        <w:rPr>
          <w:b/>
        </w:rPr>
        <w:t>Aula Virtual</w:t>
      </w:r>
      <w:r w:rsidRPr="00687E4D">
        <w:rPr>
          <w:b/>
        </w:rPr>
        <w:t>:</w:t>
      </w:r>
      <w:r w:rsidR="0083010A">
        <w:rPr>
          <w:b/>
        </w:rPr>
        <w:tab/>
      </w:r>
      <w:r w:rsidR="0083010A">
        <w:rPr>
          <w:b/>
        </w:rPr>
        <w:tab/>
      </w:r>
      <w:r w:rsidR="0083010A">
        <w:rPr>
          <w:b/>
        </w:rPr>
        <w:tab/>
      </w:r>
      <w:sdt>
        <w:sdtPr>
          <w:rPr>
            <w:b/>
          </w:rPr>
          <w:id w:val="-1898813785"/>
          <w:placeholder>
            <w:docPart w:val="7C0A07A8B08B49FB88E7CD49FB796352"/>
          </w:placeholder>
          <w:showingPlcHdr/>
          <w:text/>
        </w:sdtPr>
        <w:sdtEndPr/>
        <w:sdtContent>
          <w:r w:rsidR="0083010A">
            <w:rPr>
              <w:b/>
            </w:rPr>
            <w:t>Nombre para la creación del Aula Virtual</w:t>
          </w:r>
        </w:sdtContent>
      </w:sdt>
      <w:r w:rsidR="007464A3">
        <w:tab/>
        <w:t xml:space="preserve"> </w:t>
      </w:r>
    </w:p>
    <w:p w:rsidR="0085016B" w:rsidRDefault="00941FE0">
      <w:pPr>
        <w:rPr>
          <w:sz w:val="22"/>
          <w:szCs w:val="22"/>
        </w:rPr>
      </w:pPr>
      <w:r>
        <w:t>CONTENIDO</w:t>
      </w:r>
      <w:r w:rsidR="0085016B">
        <w:t>:</w:t>
      </w:r>
      <w:r w:rsidR="0083010A">
        <w:tab/>
      </w:r>
      <w:sdt>
        <w:sdtPr>
          <w:id w:val="-1294603517"/>
          <w:placeholder>
            <w:docPart w:val="CA3F91E827EF40DEA3B5FD84065F37F7"/>
          </w:placeholder>
          <w:showingPlcHdr/>
          <w:text/>
        </w:sdtPr>
        <w:sdtEndPr/>
        <w:sdtContent>
          <w:r w:rsidR="0083010A" w:rsidRPr="0083010A">
            <w:rPr>
              <w:b/>
            </w:rPr>
            <w:t>Contenido de la Asignatura</w:t>
          </w:r>
        </w:sdtContent>
      </w:sdt>
      <w:r w:rsidR="0085016B">
        <w:tab/>
      </w:r>
      <w:r w:rsidR="0085016B">
        <w:tab/>
      </w:r>
      <w:r w:rsidR="0085016B">
        <w:tab/>
      </w:r>
      <w:r w:rsidR="0085016B">
        <w:rPr>
          <w:sz w:val="22"/>
          <w:szCs w:val="22"/>
        </w:rPr>
        <w:fldChar w:fldCharType="begin">
          <w:ffData>
            <w:name w:val=""/>
            <w:enabled/>
            <w:calcOnExit w:val="0"/>
            <w:textInput>
              <w:format w:val="FIRST CAPITAL"/>
            </w:textInput>
          </w:ffData>
        </w:fldChar>
      </w:r>
      <w:r w:rsidR="0085016B">
        <w:rPr>
          <w:sz w:val="22"/>
          <w:szCs w:val="22"/>
        </w:rPr>
        <w:instrText xml:space="preserve"> FORMTEXT </w:instrText>
      </w:r>
      <w:r w:rsidR="0085016B">
        <w:rPr>
          <w:sz w:val="22"/>
          <w:szCs w:val="22"/>
        </w:rPr>
      </w:r>
      <w:r w:rsidR="0085016B">
        <w:rPr>
          <w:sz w:val="22"/>
          <w:szCs w:val="22"/>
        </w:rPr>
        <w:fldChar w:fldCharType="separate"/>
      </w:r>
      <w:r w:rsidR="0085016B">
        <w:rPr>
          <w:noProof/>
          <w:sz w:val="22"/>
          <w:szCs w:val="22"/>
        </w:rPr>
        <w:t> </w:t>
      </w:r>
      <w:r w:rsidR="0085016B">
        <w:rPr>
          <w:noProof/>
          <w:sz w:val="22"/>
          <w:szCs w:val="22"/>
        </w:rPr>
        <w:t> </w:t>
      </w:r>
      <w:r w:rsidR="0085016B">
        <w:rPr>
          <w:noProof/>
          <w:sz w:val="22"/>
          <w:szCs w:val="22"/>
        </w:rPr>
        <w:t> </w:t>
      </w:r>
      <w:r w:rsidR="0085016B">
        <w:rPr>
          <w:noProof/>
          <w:sz w:val="22"/>
          <w:szCs w:val="22"/>
        </w:rPr>
        <w:t> </w:t>
      </w:r>
      <w:r w:rsidR="0085016B">
        <w:rPr>
          <w:noProof/>
          <w:sz w:val="22"/>
          <w:szCs w:val="22"/>
        </w:rPr>
        <w:t> </w:t>
      </w:r>
      <w:r w:rsidR="0085016B">
        <w:rPr>
          <w:sz w:val="22"/>
          <w:szCs w:val="22"/>
        </w:rPr>
        <w:fldChar w:fldCharType="end"/>
      </w:r>
    </w:p>
    <w:p w:rsidR="00941FE0" w:rsidRDefault="0039085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-123994</wp:posOffset>
                </wp:positionH>
                <wp:positionV relativeFrom="paragraph">
                  <wp:posOffset>128656</wp:posOffset>
                </wp:positionV>
                <wp:extent cx="6406588" cy="2100805"/>
                <wp:effectExtent l="76200" t="76200" r="89535" b="9017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6588" cy="2100805"/>
                        </a:xfrm>
                        <a:prstGeom prst="rect">
                          <a:avLst/>
                        </a:prstGeom>
                        <a:noFill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6" style="position:absolute;margin-left:-9.75pt;margin-top:10.15pt;width:504.45pt;height:165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" filled="f" strokecolor="#4f81bd [3204]" strokeweight="2pt"/>
            </w:pict>
          </mc:Fallback>
        </mc:AlternateContent>
      </w:r>
    </w:p>
    <w:p w:rsidR="005D2A8C" w:rsidRPr="00687E4D" w:rsidRDefault="005D2A8C">
      <w:pPr>
        <w:rPr>
          <w:b/>
        </w:rPr>
      </w:pPr>
      <w:r w:rsidRPr="00687E4D">
        <w:rPr>
          <w:b/>
        </w:rPr>
        <w:t>CREDITOS:</w:t>
      </w:r>
      <w:r w:rsidR="00726BC7">
        <w:rPr>
          <w:b/>
        </w:rPr>
        <w:tab/>
      </w:r>
      <w:r w:rsidR="00726BC7">
        <w:rPr>
          <w:b/>
        </w:rPr>
        <w:tab/>
      </w:r>
      <w:r w:rsidR="005562FC">
        <w:rPr>
          <w:b/>
        </w:rPr>
        <w:t xml:space="preserve"> </w:t>
      </w:r>
      <w:sdt>
        <w:sdtPr>
          <w:rPr>
            <w:b/>
          </w:rPr>
          <w:alias w:val="Creditos"/>
          <w:tag w:val="Creditos"/>
          <w:id w:val="977114802"/>
          <w:placeholder>
            <w:docPart w:val="D5AC3F31F2224CA9B624096F5FB1F2E3"/>
          </w:placeholder>
          <w:showingPlcHdr/>
          <w:dropDownList>
            <w:listItem w:displayText="0" w:value="0"/>
            <w:listItem w:displayText="0,5" w:value="0,5"/>
            <w:listItem w:displayText="1" w:value="1"/>
            <w:listItem w:displayText="1,5" w:value="1,5"/>
            <w:listItem w:displayText="2" w:value="2"/>
            <w:listItem w:displayText="3" w:value="3"/>
            <w:listItem w:displayText="4" w:value="4"/>
            <w:listItem w:displayText="6" w:value="6"/>
            <w:listItem w:displayText="8" w:value="8"/>
            <w:listItem w:displayText="10" w:value="10"/>
            <w:listItem w:displayText="12" w:value="12"/>
            <w:listItem w:displayText="20" w:value="20"/>
            <w:listItem w:displayText="25" w:value="25"/>
            <w:listItem w:displayText="50" w:value="50"/>
          </w:dropDownList>
        </w:sdtPr>
        <w:sdtEndPr/>
        <w:sdtContent>
          <w:r w:rsidR="005562FC">
            <w:rPr>
              <w:b/>
            </w:rPr>
            <w:t>0 / 0,5 / 1 / 1,5 / 2 / 2,5 /</w:t>
          </w:r>
          <w:r w:rsidR="0086622D">
            <w:rPr>
              <w:b/>
            </w:rPr>
            <w:t xml:space="preserve"> 4 / e</w:t>
          </w:r>
          <w:r w:rsidR="005562FC">
            <w:rPr>
              <w:b/>
            </w:rPr>
            <w:t>tc.</w:t>
          </w:r>
        </w:sdtContent>
      </w:sdt>
    </w:p>
    <w:p w:rsidR="005D2A8C" w:rsidRPr="00687E4D" w:rsidRDefault="005D2A8C">
      <w:pPr>
        <w:rPr>
          <w:b/>
        </w:rPr>
      </w:pPr>
      <w:r w:rsidRPr="00687E4D">
        <w:rPr>
          <w:b/>
        </w:rPr>
        <w:t>UV:</w:t>
      </w:r>
      <w:r w:rsidR="00726BC7">
        <w:rPr>
          <w:b/>
        </w:rPr>
        <w:tab/>
      </w:r>
      <w:r w:rsidR="00726BC7">
        <w:rPr>
          <w:b/>
        </w:rPr>
        <w:tab/>
      </w:r>
      <w:r w:rsidR="0086622D">
        <w:rPr>
          <w:b/>
        </w:rPr>
        <w:t xml:space="preserve"> </w:t>
      </w:r>
      <w:r w:rsidR="0086622D">
        <w:rPr>
          <w:b/>
        </w:rPr>
        <w:tab/>
      </w:r>
      <w:sdt>
        <w:sdtPr>
          <w:rPr>
            <w:b/>
          </w:rPr>
          <w:alias w:val="UV - Unidades de Valor"/>
          <w:tag w:val="UV - Unidades de Valor"/>
          <w:id w:val="288716400"/>
          <w:placeholder>
            <w:docPart w:val="5392586CD0DB453F8EC9775C3119C83A"/>
          </w:placeholder>
          <w:showingPlcHdr/>
          <w:dropDownList>
            <w:listItem w:displayText="0" w:value="0"/>
            <w:listItem w:displayText="0,5" w:value="0,5"/>
            <w:listItem w:displayText="1" w:value="1"/>
            <w:listItem w:displayText="1,5" w:value="1,5"/>
            <w:listItem w:displayText="2" w:value="2"/>
            <w:listItem w:displayText="3" w:value="3"/>
            <w:listItem w:displayText="4" w:value="4"/>
          </w:dropDownList>
        </w:sdtPr>
        <w:sdtEndPr/>
        <w:sdtContent>
          <w:r w:rsidR="0086622D">
            <w:rPr>
              <w:b/>
            </w:rPr>
            <w:t>0 / 0,5 / 1 / 1,5 /etc.</w:t>
          </w:r>
        </w:sdtContent>
      </w:sdt>
    </w:p>
    <w:p w:rsidR="00DF5043" w:rsidRDefault="00DF5043" w:rsidP="00DF5043">
      <w:r w:rsidRPr="00726BC7">
        <w:rPr>
          <w:b/>
        </w:rPr>
        <w:t>FACULTAD:</w:t>
      </w:r>
      <w:r w:rsidR="00726BC7">
        <w:rPr>
          <w:b/>
        </w:rPr>
        <w:tab/>
      </w:r>
      <w:r w:rsidR="00726BC7">
        <w:rPr>
          <w:b/>
        </w:rPr>
        <w:tab/>
      </w:r>
      <w:sdt>
        <w:sdtPr>
          <w:alias w:val="Facultad de la Asignatura"/>
          <w:tag w:val="Facultad de la Asignatura"/>
          <w:id w:val="-499202835"/>
          <w:placeholder>
            <w:docPart w:val="3361688D9ACF4ED2A92F4B48BC7DA850"/>
          </w:placeholder>
          <w:showingPlcHdr/>
          <w:dropDownList>
            <w:listItem w:displayText="DISEÑO Y COMUNICACION" w:value="DISEÑO Y COMUNICACION"/>
            <w:listItem w:displayText="NEGOCIOS" w:value="NEGOCIOS"/>
            <w:listItem w:displayText="CIENCIAS SOCIALES" w:value="CIENCIAS SOCIALES"/>
            <w:listItem w:displayText="INGENIERIA" w:value="INGENIERIA"/>
            <w:listItem w:displayText="DERECHO" w:value="DERECHO"/>
            <w:listItem w:displayText="RECTORADO" w:value="RECTORADO"/>
            <w:listItem w:displayText="EDUCACION" w:value="EDUCACION"/>
            <w:listItem w:displayText="ARQUITECTURA" w:value="ARQUITECTURA"/>
          </w:dropDownList>
        </w:sdtPr>
        <w:sdtEndPr/>
        <w:sdtContent>
          <w:r w:rsidR="00285E4C" w:rsidRPr="00285E4C">
            <w:rPr>
              <w:b/>
            </w:rPr>
            <w:t>Complete con la Facultad que corresponda</w:t>
          </w:r>
        </w:sdtContent>
      </w:sdt>
    </w:p>
    <w:p w:rsidR="00DF5043" w:rsidRDefault="00DF5043" w:rsidP="00DF5043">
      <w:r w:rsidRPr="00687E4D">
        <w:rPr>
          <w:b/>
        </w:rPr>
        <w:t>DEPARTAMENTO:</w:t>
      </w:r>
      <w:r w:rsidR="00726BC7">
        <w:rPr>
          <w:b/>
        </w:rPr>
        <w:tab/>
      </w:r>
      <w:r w:rsidR="003E7BBD">
        <w:rPr>
          <w:b/>
        </w:rPr>
        <w:t xml:space="preserve"> </w:t>
      </w:r>
      <w:sdt>
        <w:sdtPr>
          <w:rPr>
            <w:b/>
          </w:rPr>
          <w:alias w:val="Departamento"/>
          <w:tag w:val="Departamento"/>
          <w:id w:val="-1902820986"/>
          <w:placeholder>
            <w:docPart w:val="C83D3F883CFD42CF8C052A1C6C5A0D32"/>
          </w:placeholder>
          <w:showingPlcHdr/>
          <w:text/>
        </w:sdtPr>
        <w:sdtEndPr/>
        <w:sdtContent>
          <w:r w:rsidR="003E7BBD">
            <w:rPr>
              <w:b/>
            </w:rPr>
            <w:t>Agregue la sigla del DEPTO al que pertenece esta materia</w:t>
          </w:r>
        </w:sdtContent>
      </w:sdt>
    </w:p>
    <w:p w:rsidR="00B203A7" w:rsidRPr="00082743" w:rsidRDefault="00B203A7" w:rsidP="00B203A7">
      <w:pPr>
        <w:rPr>
          <w:b/>
        </w:rPr>
      </w:pPr>
      <w:r w:rsidRPr="00951AA2">
        <w:rPr>
          <w:b/>
        </w:rPr>
        <w:t>TIPO DE CARRERA:</w:t>
      </w:r>
      <w:r w:rsidR="00726BC7">
        <w:rPr>
          <w:b/>
        </w:rPr>
        <w:tab/>
      </w:r>
      <w:r w:rsidR="00BB6547">
        <w:rPr>
          <w:b/>
        </w:rPr>
        <w:t xml:space="preserve"> </w:t>
      </w:r>
      <w:sdt>
        <w:sdtPr>
          <w:rPr>
            <w:b/>
          </w:rPr>
          <w:alias w:val="Tipo de Carrera"/>
          <w:tag w:val="Tipo de Carrera"/>
          <w:id w:val="1193116576"/>
          <w:placeholder>
            <w:docPart w:val="CCF6790459664EB6A774BB735E87BAC4"/>
          </w:placeholder>
          <w:showingPlcHdr/>
          <w:dropDownList>
            <w:listItem w:displayText="GRADO" w:value="GRADO"/>
            <w:listItem w:displayText="POSGRADO" w:value="POSGRADO"/>
            <w:listItem w:displayText="EXTENSION" w:value="EXTENSION"/>
          </w:dropDownList>
        </w:sdtPr>
        <w:sdtEndPr/>
        <w:sdtContent>
          <w:r w:rsidR="00BB6547">
            <w:rPr>
              <w:b/>
            </w:rPr>
            <w:t>GRADO / POSGRADO / EXTENSION</w:t>
          </w:r>
        </w:sdtContent>
      </w:sdt>
    </w:p>
    <w:p w:rsidR="00082743" w:rsidRPr="00082743" w:rsidRDefault="0003148B" w:rsidP="00082743">
      <w:pPr>
        <w:rPr>
          <w:b/>
        </w:rPr>
      </w:pPr>
      <w:r w:rsidRPr="00951AA2">
        <w:rPr>
          <w:b/>
        </w:rPr>
        <w:t xml:space="preserve">TIPO DE </w:t>
      </w:r>
      <w:r>
        <w:rPr>
          <w:b/>
        </w:rPr>
        <w:t xml:space="preserve">ASIGNATURA </w:t>
      </w:r>
      <w:r w:rsidRPr="0003148B">
        <w:rPr>
          <w:b/>
          <w:u w:val="single"/>
        </w:rPr>
        <w:t>TESIS</w:t>
      </w:r>
      <w:r w:rsidRPr="00951AA2">
        <w:rPr>
          <w:b/>
        </w:rPr>
        <w:t>:</w:t>
      </w:r>
      <w:r w:rsidR="007C50EB">
        <w:rPr>
          <w:b/>
        </w:rPr>
        <w:tab/>
      </w:r>
      <w:r w:rsidR="00BB6547">
        <w:rPr>
          <w:b/>
        </w:rPr>
        <w:t xml:space="preserve"> </w:t>
      </w:r>
      <w:sdt>
        <w:sdtPr>
          <w:rPr>
            <w:b/>
          </w:rPr>
          <w:alias w:val="Tesis"/>
          <w:tag w:val="Tesis"/>
          <w:id w:val="-1271935673"/>
          <w:placeholder>
            <w:docPart w:val="87E0A23FC2CB428596626D3A9BE54CC5"/>
          </w:placeholder>
          <w:showingPlcHdr/>
          <w:dropDownList>
            <w:listItem w:displayText="NO" w:value="NO"/>
            <w:listItem w:displayText="SI" w:value="SI"/>
          </w:dropDownList>
        </w:sdtPr>
        <w:sdtEndPr/>
        <w:sdtContent>
          <w:r w:rsidR="00BB6547">
            <w:rPr>
              <w:b/>
            </w:rPr>
            <w:t>NO / SI</w:t>
          </w:r>
        </w:sdtContent>
      </w:sdt>
    </w:p>
    <w:p w:rsidR="004816CD" w:rsidRDefault="004816CD" w:rsidP="009D5629">
      <w:pPr>
        <w:spacing w:after="0"/>
        <w:rPr>
          <w:b/>
          <w:u w:val="single"/>
        </w:rPr>
      </w:pPr>
    </w:p>
    <w:p w:rsidR="00DF5043" w:rsidRDefault="00DF5043" w:rsidP="009D5629">
      <w:pPr>
        <w:spacing w:after="0"/>
      </w:pPr>
      <w:r w:rsidRPr="00045DEB">
        <w:rPr>
          <w:b/>
          <w:u w:val="single"/>
        </w:rPr>
        <w:t>CUPOS DE LA ASIGNATUR</w:t>
      </w:r>
      <w:r w:rsidR="00437828">
        <w:rPr>
          <w:b/>
          <w:u w:val="single"/>
        </w:rPr>
        <w:t>A:</w:t>
      </w:r>
      <w:r w:rsidR="00437828" w:rsidRPr="00437828">
        <w:rPr>
          <w:b/>
        </w:rPr>
        <w:t xml:space="preserve"> </w:t>
      </w:r>
      <w:r w:rsidR="007464A3">
        <w:t xml:space="preserve"> </w:t>
      </w:r>
      <w:sdt>
        <w:sdtPr>
          <w:alias w:val="Cupos de la Asignatura"/>
          <w:tag w:val="Cupos de la Asignatura"/>
          <w:id w:val="-355353703"/>
          <w:placeholder>
            <w:docPart w:val="2076BF71FD39418CAE88D0DDC5458D5F"/>
          </w:placeholder>
          <w:showingPlcHdr/>
          <w:dropDownList>
            <w:listItem w:displayText="15" w:value="15"/>
            <w:listItem w:displayText="20" w:value="20"/>
            <w:listItem w:displayText="25" w:value="25"/>
            <w:listItem w:displayText="30" w:value="30"/>
            <w:listItem w:displayText="35" w:value="35"/>
            <w:listItem w:displayText="40" w:value="40"/>
            <w:listItem w:displayText="45" w:value="45"/>
            <w:listItem w:displayText="50" w:value="50"/>
            <w:listItem w:displayText="55" w:value="55"/>
            <w:listItem w:displayText="60" w:value="60"/>
            <w:listItem w:displayText="65" w:value="65"/>
          </w:dropDownList>
        </w:sdtPr>
        <w:sdtEndPr/>
        <w:sdtContent>
          <w:r w:rsidR="00285E4C" w:rsidRPr="00285E4C">
            <w:rPr>
              <w:b/>
            </w:rPr>
            <w:t>15 / 20 / 25 / 30 / 35 / etc.</w:t>
          </w:r>
        </w:sdtContent>
      </w:sdt>
    </w:p>
    <w:p w:rsidR="004816CD" w:rsidRDefault="004816CD" w:rsidP="009D5629">
      <w:pPr>
        <w:spacing w:after="0"/>
        <w:rPr>
          <w:b/>
          <w:u w:val="single"/>
        </w:rPr>
      </w:pPr>
    </w:p>
    <w:p w:rsidR="00D55EF3" w:rsidRDefault="00D55EF3" w:rsidP="009D5629">
      <w:pPr>
        <w:spacing w:after="0"/>
      </w:pPr>
      <w:r w:rsidRPr="00B203A7">
        <w:rPr>
          <w:b/>
          <w:u w:val="single"/>
        </w:rPr>
        <w:t>HORAS</w:t>
      </w:r>
      <w:r w:rsidRPr="00452FB9">
        <w:rPr>
          <w:b/>
          <w:u w:val="single"/>
        </w:rPr>
        <w:t xml:space="preserve"> </w:t>
      </w:r>
      <w:r w:rsidR="00452FB9" w:rsidRPr="00452FB9">
        <w:rPr>
          <w:b/>
          <w:u w:val="single"/>
        </w:rPr>
        <w:t>SEMANALES</w:t>
      </w:r>
      <w:r>
        <w:t>:</w:t>
      </w:r>
      <w:r w:rsidR="00DE6E63">
        <w:tab/>
      </w:r>
      <w:sdt>
        <w:sdtPr>
          <w:id w:val="-985318236"/>
          <w:placeholder>
            <w:docPart w:val="33FEF4F07C4940E4978308F4516E8D41"/>
          </w:placeholder>
          <w:showingPlcHdr/>
          <w:text/>
        </w:sdtPr>
        <w:sdtEndPr/>
        <w:sdtContent>
          <w:r w:rsidR="00DE6E63" w:rsidRPr="00DE6E63">
            <w:rPr>
              <w:b/>
            </w:rPr>
            <w:t>Hs. Semanales</w:t>
          </w:r>
          <w:r w:rsidR="00FF1922">
            <w:rPr>
              <w:b/>
            </w:rPr>
            <w:t xml:space="preserve"> </w:t>
          </w:r>
          <w:r w:rsidR="00FF1922" w:rsidRPr="00FF1922">
            <w:rPr>
              <w:sz w:val="18"/>
              <w:szCs w:val="18"/>
            </w:rPr>
            <w:t>(de la RM/RCSU)</w:t>
          </w:r>
        </w:sdtContent>
      </w:sdt>
    </w:p>
    <w:p w:rsidR="00D55EF3" w:rsidRDefault="00D55EF3" w:rsidP="009D5629">
      <w:pPr>
        <w:spacing w:after="0"/>
      </w:pPr>
      <w:r w:rsidRPr="00DE6E63">
        <w:rPr>
          <w:b/>
          <w:u w:val="single"/>
        </w:rPr>
        <w:t>HORAS</w:t>
      </w:r>
      <w:r w:rsidR="00452FB9" w:rsidRPr="00DE6E63">
        <w:rPr>
          <w:u w:val="single"/>
        </w:rPr>
        <w:t xml:space="preserve"> </w:t>
      </w:r>
      <w:r w:rsidR="00452FB9" w:rsidRPr="00DE6E63">
        <w:rPr>
          <w:b/>
          <w:u w:val="single"/>
        </w:rPr>
        <w:t>T</w:t>
      </w:r>
      <w:r w:rsidRPr="00120398">
        <w:rPr>
          <w:b/>
          <w:u w:val="single"/>
        </w:rPr>
        <w:t>OTALES</w:t>
      </w:r>
      <w:r>
        <w:t>:</w:t>
      </w:r>
      <w:r>
        <w:tab/>
      </w:r>
      <w:r w:rsidR="007464A3">
        <w:tab/>
      </w:r>
      <w:sdt>
        <w:sdtPr>
          <w:id w:val="1340583389"/>
          <w:placeholder>
            <w:docPart w:val="0147FA6A23C8449AAE178535E2E54B13"/>
          </w:placeholder>
          <w:showingPlcHdr/>
          <w:text/>
        </w:sdtPr>
        <w:sdtEndPr/>
        <w:sdtContent>
          <w:r w:rsidR="00DE6E63" w:rsidRPr="00DE6E63">
            <w:rPr>
              <w:b/>
            </w:rPr>
            <w:t>Hs. Totales</w:t>
          </w:r>
          <w:r w:rsidR="00FF1922">
            <w:rPr>
              <w:b/>
            </w:rPr>
            <w:t xml:space="preserve"> </w:t>
          </w:r>
          <w:r w:rsidR="00FF1922" w:rsidRPr="00FF1922">
            <w:rPr>
              <w:sz w:val="18"/>
              <w:szCs w:val="18"/>
            </w:rPr>
            <w:t>(de la RM/RCSU)</w:t>
          </w:r>
        </w:sdtContent>
      </w:sdt>
    </w:p>
    <w:p w:rsidR="003C5D76" w:rsidRDefault="00EA2E81" w:rsidP="009D5629">
      <w:pPr>
        <w:spacing w:after="0"/>
      </w:pPr>
      <w:r w:rsidRPr="00DE6E63">
        <w:rPr>
          <w:b/>
          <w:u w:val="single"/>
        </w:rPr>
        <w:t>HS</w:t>
      </w:r>
      <w:r w:rsidR="00365C64" w:rsidRPr="00DE6E63">
        <w:rPr>
          <w:b/>
          <w:u w:val="single"/>
        </w:rPr>
        <w:t>.</w:t>
      </w:r>
      <w:r w:rsidR="000D0ED2" w:rsidRPr="00DE6E63">
        <w:rPr>
          <w:b/>
          <w:u w:val="single"/>
        </w:rPr>
        <w:t xml:space="preserve"> </w:t>
      </w:r>
      <w:r w:rsidRPr="00DE6E63">
        <w:rPr>
          <w:b/>
          <w:u w:val="single"/>
        </w:rPr>
        <w:t>TOT</w:t>
      </w:r>
      <w:r w:rsidR="003C5D76" w:rsidRPr="00DE6E63">
        <w:rPr>
          <w:b/>
          <w:u w:val="single"/>
        </w:rPr>
        <w:t>.</w:t>
      </w:r>
      <w:r w:rsidRPr="00DE6E63">
        <w:rPr>
          <w:b/>
          <w:u w:val="single"/>
        </w:rPr>
        <w:t xml:space="preserve"> SUMARIZAN EN CALCULO TOTAL</w:t>
      </w:r>
      <w:r w:rsidRPr="00DE6E63">
        <w:t>:</w:t>
      </w:r>
      <w:r w:rsidR="00A660AB">
        <w:tab/>
        <w:t xml:space="preserve"> </w:t>
      </w:r>
      <w:r w:rsidRPr="00E97315">
        <w:t xml:space="preserve"> </w:t>
      </w:r>
      <w:sdt>
        <w:sdtPr>
          <w:alias w:val="Sumarizan en calculo total de horas?"/>
          <w:tag w:val="Sumarizan en calculo total de horas?"/>
          <w:id w:val="53049853"/>
          <w:placeholder>
            <w:docPart w:val="7C9D60F2B1224E8D967429CB6B90A16E"/>
          </w:placeholder>
          <w:showingPlcHdr/>
          <w:dropDownList>
            <w:listItem w:displayText="SI" w:value="SI"/>
            <w:listItem w:displayText="NO" w:value="NO"/>
          </w:dropDownList>
        </w:sdtPr>
        <w:sdtEndPr/>
        <w:sdtContent>
          <w:r w:rsidR="003C5D76" w:rsidRPr="00285E4C">
            <w:rPr>
              <w:b/>
            </w:rPr>
            <w:t>SI / NO</w:t>
          </w:r>
          <w:r w:rsidR="003C5D76" w:rsidRPr="0000432A">
            <w:rPr>
              <w:rStyle w:val="Textodelmarcadordeposicin"/>
            </w:rPr>
            <w:t>.</w:t>
          </w:r>
        </w:sdtContent>
      </w:sdt>
    </w:p>
    <w:p w:rsidR="00EA2E81" w:rsidRDefault="000D0ED2" w:rsidP="009D5629">
      <w:pPr>
        <w:spacing w:after="0"/>
      </w:pPr>
      <w:r>
        <w:t xml:space="preserve">(¿En las carreras presenciales, esta </w:t>
      </w:r>
      <w:r w:rsidR="00A344EC">
        <w:t>a</w:t>
      </w:r>
      <w:r>
        <w:t>signatura, sumariza para el cómputo del máximo admitido para el cursado de asignaturas en la Modalidad Online de la carrera?)</w:t>
      </w:r>
    </w:p>
    <w:p w:rsidR="009D5629" w:rsidRDefault="009D5629" w:rsidP="003C5D76">
      <w:pPr>
        <w:spacing w:after="0"/>
      </w:pPr>
    </w:p>
    <w:p w:rsidR="00D55EF3" w:rsidRDefault="00D55EF3" w:rsidP="007C4D8B">
      <w:pPr>
        <w:spacing w:after="0"/>
      </w:pPr>
      <w:r>
        <w:t xml:space="preserve">TURNOS DE </w:t>
      </w:r>
      <w:r w:rsidRPr="00D55EF3">
        <w:rPr>
          <w:b/>
          <w:u w:val="single"/>
        </w:rPr>
        <w:t>VIGENCIA DEL CURSADO</w:t>
      </w:r>
      <w:r>
        <w:t>:</w:t>
      </w:r>
      <w:r w:rsidR="00A660AB">
        <w:t xml:space="preserve"> </w:t>
      </w:r>
      <w:sdt>
        <w:sdtPr>
          <w:alias w:val="Vigencia del Cursado"/>
          <w:tag w:val="Vigencia del Cursado"/>
          <w:id w:val="1062523309"/>
          <w:placeholder>
            <w:docPart w:val="E478737015F14D65B9EC935610233A92"/>
          </w:placeholder>
          <w:showingPlcHdr/>
          <w:dropDownList>
            <w:listItem w:displayText="SIN VENCIMIENTO" w:value="SIN VENCIMIENTO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</w:dropDownList>
        </w:sdtPr>
        <w:sdtEndPr/>
        <w:sdtContent>
          <w:r w:rsidR="007C4D8B" w:rsidRPr="00285E4C">
            <w:rPr>
              <w:b/>
            </w:rPr>
            <w:t>SIN VENCIMIENTO / 1 / 2 / 3 / 4 / 5 / 6 / 7.</w:t>
          </w:r>
        </w:sdtContent>
      </w:sdt>
    </w:p>
    <w:p w:rsidR="005D2A8C" w:rsidRPr="00364C66" w:rsidRDefault="005D2A8C">
      <w:pPr>
        <w:rPr>
          <w:sz w:val="10"/>
          <w:szCs w:val="10"/>
        </w:rPr>
      </w:pPr>
    </w:p>
    <w:p w:rsidR="005D2A8C" w:rsidRPr="00951AA2" w:rsidRDefault="009B72B4" w:rsidP="00726BC7">
      <w:pPr>
        <w:spacing w:line="240" w:lineRule="auto"/>
        <w:rPr>
          <w:b/>
        </w:rPr>
      </w:pPr>
      <w:r>
        <w:rPr>
          <w:b/>
        </w:rPr>
        <w:t>GRUPO EQUIVALENTE (Cursada</w:t>
      </w:r>
      <w:r w:rsidR="005D2A8C" w:rsidRPr="00951AA2">
        <w:rPr>
          <w:b/>
        </w:rPr>
        <w:t>):</w:t>
      </w:r>
      <w:r w:rsidR="005D2A8C" w:rsidRPr="00C52707">
        <w:tab/>
      </w:r>
      <w:r w:rsidR="00F2466C" w:rsidRPr="00C52707">
        <w:t>(agregar en GE</w:t>
      </w:r>
      <w:r w:rsidR="00677B11" w:rsidRPr="00C52707">
        <w:t>C</w:t>
      </w:r>
      <w:r w:rsidR="0075130E">
        <w:t xml:space="preserve"> </w:t>
      </w:r>
      <w:sdt>
        <w:sdtPr>
          <w:id w:val="650945694"/>
          <w:placeholder>
            <w:docPart w:val="BDA2812EAA8C4561B7E857432B67790F"/>
          </w:placeholder>
          <w:showingPlcHdr/>
          <w:text/>
        </w:sdtPr>
        <w:sdtEndPr/>
        <w:sdtContent>
          <w:r w:rsidR="009319D6">
            <w:t xml:space="preserve"> </w:t>
          </w:r>
          <w:r>
            <w:t>_______</w:t>
          </w:r>
          <w:r w:rsidR="009319D6">
            <w:t xml:space="preserve"> </w:t>
          </w:r>
        </w:sdtContent>
      </w:sdt>
      <w:r w:rsidR="00F2466C" w:rsidRPr="00C52707">
        <w:t>/ Nuevo GE</w:t>
      </w:r>
      <w:r w:rsidR="009319D6">
        <w:t>C</w:t>
      </w:r>
      <w:r w:rsidR="00F2466C" w:rsidRPr="00C52707">
        <w:t xml:space="preserve"> con </w:t>
      </w:r>
      <w:r w:rsidR="009319D6">
        <w:t>la A</w:t>
      </w:r>
      <w:r w:rsidR="00F2466C" w:rsidRPr="00C52707">
        <w:t>sig</w:t>
      </w:r>
      <w:r w:rsidR="00677B11" w:rsidRPr="00C52707">
        <w:t>.</w:t>
      </w:r>
      <w:r w:rsidR="00F2466C" w:rsidRPr="00C52707">
        <w:t>:</w:t>
      </w:r>
      <w:sdt>
        <w:sdtPr>
          <w:id w:val="1551490635"/>
          <w:placeholder>
            <w:docPart w:val="20C47426043642AFA7C1C766D0974BA8"/>
          </w:placeholder>
          <w:showingPlcHdr/>
          <w:text/>
        </w:sdtPr>
        <w:sdtEndPr/>
        <w:sdtContent>
          <w:r w:rsidR="009319D6">
            <w:t xml:space="preserve"> </w:t>
          </w:r>
          <w:r>
            <w:t>______</w:t>
          </w:r>
          <w:proofErr w:type="gramStart"/>
          <w:r>
            <w:t>_</w:t>
          </w:r>
          <w:r w:rsidR="009319D6">
            <w:t xml:space="preserve"> </w:t>
          </w:r>
          <w:proofErr w:type="gramEnd"/>
        </w:sdtContent>
      </w:sdt>
      <w:r w:rsidR="00D91B05">
        <w:rPr>
          <w:sz w:val="22"/>
          <w:szCs w:val="22"/>
        </w:rPr>
        <w:t>)</w:t>
      </w:r>
      <w:r w:rsidR="00C52707" w:rsidRPr="00951AA2">
        <w:rPr>
          <w:b/>
        </w:rPr>
        <w:t xml:space="preserve"> </w:t>
      </w:r>
    </w:p>
    <w:p w:rsidR="005D2A8C" w:rsidRPr="00951AA2" w:rsidRDefault="005D2A8C" w:rsidP="00726BC7">
      <w:pPr>
        <w:spacing w:line="240" w:lineRule="auto"/>
        <w:rPr>
          <w:b/>
        </w:rPr>
      </w:pPr>
      <w:r w:rsidRPr="00951AA2">
        <w:rPr>
          <w:b/>
        </w:rPr>
        <w:t>GRUPO EQUIVALENTE (F</w:t>
      </w:r>
      <w:r w:rsidR="009B72B4">
        <w:rPr>
          <w:b/>
        </w:rPr>
        <w:t>inal</w:t>
      </w:r>
      <w:r w:rsidRPr="00951AA2">
        <w:rPr>
          <w:b/>
        </w:rPr>
        <w:t>):</w:t>
      </w:r>
      <w:r w:rsidRPr="00C52707">
        <w:tab/>
      </w:r>
      <w:r w:rsidR="00677B11" w:rsidRPr="00C52707">
        <w:t>(agregar en GEF</w:t>
      </w:r>
      <w:r w:rsidR="0075130E">
        <w:t xml:space="preserve"> </w:t>
      </w:r>
      <w:sdt>
        <w:sdtPr>
          <w:id w:val="-365757485"/>
          <w:placeholder>
            <w:docPart w:val="6710AA8FF17440BF838B01C875B45540"/>
          </w:placeholder>
          <w:showingPlcHdr/>
          <w:text/>
        </w:sdtPr>
        <w:sdtEndPr/>
        <w:sdtContent>
          <w:r w:rsidR="009319D6">
            <w:t xml:space="preserve"> </w:t>
          </w:r>
          <w:r w:rsidR="009B72B4">
            <w:t>_______</w:t>
          </w:r>
          <w:r w:rsidR="009319D6">
            <w:t xml:space="preserve"> </w:t>
          </w:r>
        </w:sdtContent>
      </w:sdt>
      <w:r w:rsidR="00677B11" w:rsidRPr="00C52707">
        <w:t>/ Nuevo GE</w:t>
      </w:r>
      <w:r w:rsidR="009319D6">
        <w:t>F</w:t>
      </w:r>
      <w:r w:rsidR="00677B11" w:rsidRPr="00C52707">
        <w:t xml:space="preserve"> con </w:t>
      </w:r>
      <w:r w:rsidR="009319D6">
        <w:t>la A</w:t>
      </w:r>
      <w:r w:rsidR="00677B11" w:rsidRPr="00C52707">
        <w:t>sig.:</w:t>
      </w:r>
      <w:sdt>
        <w:sdtPr>
          <w:id w:val="4409908"/>
          <w:placeholder>
            <w:docPart w:val="7F68A8855D52474FA220C97D06A57DC8"/>
          </w:placeholder>
          <w:showingPlcHdr/>
          <w:text/>
        </w:sdtPr>
        <w:sdtEndPr/>
        <w:sdtContent>
          <w:r w:rsidR="009319D6">
            <w:t xml:space="preserve"> </w:t>
          </w:r>
          <w:r w:rsidR="009B72B4">
            <w:t>______</w:t>
          </w:r>
          <w:proofErr w:type="gramStart"/>
          <w:r w:rsidR="009B72B4">
            <w:t>_</w:t>
          </w:r>
          <w:r w:rsidR="009319D6">
            <w:t xml:space="preserve"> </w:t>
          </w:r>
          <w:proofErr w:type="gramEnd"/>
        </w:sdtContent>
      </w:sdt>
      <w:r w:rsidR="00677B11" w:rsidRPr="00C52707">
        <w:t>)</w:t>
      </w:r>
      <w:r w:rsidR="00C52707" w:rsidRPr="00951AA2">
        <w:rPr>
          <w:b/>
        </w:rPr>
        <w:t xml:space="preserve"> </w:t>
      </w:r>
    </w:p>
    <w:p w:rsidR="00493977" w:rsidRPr="00735240" w:rsidRDefault="00493977" w:rsidP="00452FB9">
      <w:pPr>
        <w:rPr>
          <w:sz w:val="10"/>
          <w:szCs w:val="10"/>
        </w:rPr>
      </w:pPr>
    </w:p>
    <w:p w:rsidR="00452FB9" w:rsidRDefault="00452FB9" w:rsidP="00126504">
      <w:pPr>
        <w:spacing w:after="0"/>
        <w:rPr>
          <w:b/>
        </w:rPr>
      </w:pPr>
      <w:r w:rsidRPr="00A02EB8">
        <w:rPr>
          <w:b/>
          <w:u w:val="single"/>
        </w:rPr>
        <w:t xml:space="preserve">MODALIDAD de </w:t>
      </w:r>
      <w:r w:rsidR="00425933" w:rsidRPr="00A02EB8">
        <w:rPr>
          <w:b/>
          <w:u w:val="single"/>
        </w:rPr>
        <w:t xml:space="preserve">la ASIG. </w:t>
      </w:r>
      <w:proofErr w:type="gramStart"/>
      <w:r w:rsidR="00425933" w:rsidRPr="00A02EB8">
        <w:rPr>
          <w:b/>
          <w:u w:val="single"/>
        </w:rPr>
        <w:t>según</w:t>
      </w:r>
      <w:proofErr w:type="gramEnd"/>
      <w:r w:rsidR="00425933" w:rsidRPr="00A02EB8">
        <w:rPr>
          <w:b/>
          <w:u w:val="single"/>
        </w:rPr>
        <w:t xml:space="preserve"> </w:t>
      </w:r>
      <w:r w:rsidRPr="00A02EB8">
        <w:rPr>
          <w:b/>
          <w:u w:val="single"/>
        </w:rPr>
        <w:t>CURSADO:</w:t>
      </w:r>
      <w:r w:rsidR="00C92DC1">
        <w:rPr>
          <w:b/>
        </w:rPr>
        <w:tab/>
      </w:r>
      <w:sdt>
        <w:sdtPr>
          <w:rPr>
            <w:b/>
          </w:rPr>
          <w:id w:val="1902712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D71A9">
            <w:rPr>
              <w:rFonts w:ascii="MS Gothic" w:eastAsia="MS Gothic" w:hAnsi="MS Gothic" w:hint="eastAsia"/>
              <w:b/>
            </w:rPr>
            <w:t>☐</w:t>
          </w:r>
        </w:sdtContent>
      </w:sdt>
      <w:r w:rsidR="00AD71A9">
        <w:rPr>
          <w:b/>
        </w:rPr>
        <w:t xml:space="preserve"> </w:t>
      </w:r>
      <w:r>
        <w:rPr>
          <w:b/>
        </w:rPr>
        <w:t>PRESENCIA</w:t>
      </w:r>
      <w:r w:rsidR="00AD71A9">
        <w:rPr>
          <w:b/>
        </w:rPr>
        <w:t>L</w:t>
      </w:r>
    </w:p>
    <w:p w:rsidR="00291355" w:rsidRDefault="00425933" w:rsidP="00126504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sdt>
        <w:sdtPr>
          <w:rPr>
            <w:b/>
          </w:rPr>
          <w:id w:val="-12894300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D71A9">
            <w:rPr>
              <w:rFonts w:ascii="MS Gothic" w:eastAsia="MS Gothic" w:hAnsi="MS Gothic" w:hint="eastAsia"/>
              <w:b/>
            </w:rPr>
            <w:t>☐</w:t>
          </w:r>
        </w:sdtContent>
      </w:sdt>
      <w:r w:rsidR="00452FB9" w:rsidRPr="00951AA2">
        <w:rPr>
          <w:b/>
        </w:rPr>
        <w:t xml:space="preserve"> O</w:t>
      </w:r>
      <w:r w:rsidR="00452FB9">
        <w:rPr>
          <w:b/>
        </w:rPr>
        <w:t>NLINE</w:t>
      </w:r>
    </w:p>
    <w:p w:rsidR="00291355" w:rsidRDefault="00291355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966AD0" w:rsidRPr="00B754B9" w:rsidRDefault="008E2154" w:rsidP="00966AD0">
      <w:r w:rsidRPr="00A02EB8">
        <w:rPr>
          <w:b/>
          <w:u w:val="single"/>
        </w:rPr>
        <w:lastRenderedPageBreak/>
        <w:t>CLONADA DE ID ASIGNATURA:</w:t>
      </w:r>
      <w:r w:rsidR="00264509" w:rsidRPr="00264509">
        <w:rPr>
          <w:b/>
        </w:rPr>
        <w:tab/>
      </w:r>
      <w:sdt>
        <w:sdtPr>
          <w:rPr>
            <w:b/>
          </w:rPr>
          <w:id w:val="1157028338"/>
          <w:placeholder>
            <w:docPart w:val="1479BD913D814B0DB25B7060C4E96B0C"/>
          </w:placeholder>
          <w:showingPlcHdr/>
          <w:text/>
        </w:sdtPr>
        <w:sdtEndPr/>
        <w:sdtContent>
          <w:r w:rsidR="00264509" w:rsidRPr="00264509">
            <w:rPr>
              <w:b/>
            </w:rPr>
            <w:t>agregar el código de la asignatura</w:t>
          </w:r>
          <w:r w:rsidR="002F6D09">
            <w:rPr>
              <w:b/>
            </w:rPr>
            <w:t xml:space="preserve"> a clonar</w:t>
          </w:r>
        </w:sdtContent>
      </w:sdt>
      <w:r w:rsidRPr="00264509">
        <w:rPr>
          <w:b/>
        </w:rPr>
        <w:t xml:space="preserve"> </w:t>
      </w:r>
      <w:r w:rsidR="00966AD0" w:rsidRPr="00264509">
        <w:rPr>
          <w:b/>
        </w:rPr>
        <w:tab/>
      </w:r>
      <w:r w:rsidR="00966AD0">
        <w:rPr>
          <w:sz w:val="22"/>
          <w:szCs w:val="22"/>
        </w:rPr>
        <w:fldChar w:fldCharType="begin">
          <w:ffData>
            <w:name w:val=""/>
            <w:enabled/>
            <w:calcOnExit w:val="0"/>
            <w:textInput>
              <w:format w:val="UPPERCASE"/>
            </w:textInput>
          </w:ffData>
        </w:fldChar>
      </w:r>
      <w:r w:rsidR="00966AD0">
        <w:rPr>
          <w:sz w:val="22"/>
          <w:szCs w:val="22"/>
        </w:rPr>
        <w:instrText xml:space="preserve"> FORMTEXT </w:instrText>
      </w:r>
      <w:r w:rsidR="00966AD0">
        <w:rPr>
          <w:sz w:val="22"/>
          <w:szCs w:val="22"/>
        </w:rPr>
      </w:r>
      <w:r w:rsidR="00966AD0">
        <w:rPr>
          <w:sz w:val="22"/>
          <w:szCs w:val="22"/>
        </w:rPr>
        <w:fldChar w:fldCharType="separate"/>
      </w:r>
      <w:r w:rsidR="0022721B">
        <w:rPr>
          <w:sz w:val="22"/>
          <w:szCs w:val="22"/>
        </w:rPr>
        <w:t> </w:t>
      </w:r>
      <w:r w:rsidR="0022721B">
        <w:rPr>
          <w:sz w:val="22"/>
          <w:szCs w:val="22"/>
        </w:rPr>
        <w:t> </w:t>
      </w:r>
      <w:r w:rsidR="0022721B">
        <w:rPr>
          <w:sz w:val="22"/>
          <w:szCs w:val="22"/>
        </w:rPr>
        <w:t> </w:t>
      </w:r>
      <w:r w:rsidR="0022721B">
        <w:rPr>
          <w:sz w:val="22"/>
          <w:szCs w:val="22"/>
        </w:rPr>
        <w:t> </w:t>
      </w:r>
      <w:r w:rsidR="0022721B">
        <w:rPr>
          <w:sz w:val="22"/>
          <w:szCs w:val="22"/>
        </w:rPr>
        <w:t> </w:t>
      </w:r>
      <w:r w:rsidR="00966AD0">
        <w:rPr>
          <w:sz w:val="22"/>
          <w:szCs w:val="22"/>
        </w:rPr>
        <w:fldChar w:fldCharType="end"/>
      </w:r>
      <w:r w:rsidR="00966AD0" w:rsidRPr="00687E4D">
        <w:rPr>
          <w:b/>
        </w:rPr>
        <w:tab/>
      </w:r>
      <w:r w:rsidR="00966AD0">
        <w:rPr>
          <w:b/>
        </w:rPr>
        <w:t xml:space="preserve">                                                                                                       </w:t>
      </w:r>
    </w:p>
    <w:p w:rsidR="005D2A8C" w:rsidRPr="002F6D09" w:rsidRDefault="005D2A8C" w:rsidP="002F6D09">
      <w:pPr>
        <w:pStyle w:val="Sinespaciado"/>
        <w:rPr>
          <w:b/>
          <w:u w:val="single"/>
        </w:rPr>
      </w:pPr>
      <w:r w:rsidRPr="002F6D09">
        <w:rPr>
          <w:b/>
          <w:u w:val="single"/>
        </w:rPr>
        <w:t>MODALIDAD</w:t>
      </w:r>
      <w:r w:rsidR="00FB3EB9" w:rsidRPr="002F6D09">
        <w:rPr>
          <w:b/>
          <w:u w:val="single"/>
        </w:rPr>
        <w:t xml:space="preserve"> </w:t>
      </w:r>
      <w:r w:rsidR="00977EBB" w:rsidRPr="002F6D09">
        <w:rPr>
          <w:b/>
          <w:u w:val="single"/>
        </w:rPr>
        <w:t>de la</w:t>
      </w:r>
      <w:r w:rsidR="00FB3EB9" w:rsidRPr="002F6D09">
        <w:rPr>
          <w:b/>
          <w:u w:val="single"/>
        </w:rPr>
        <w:t xml:space="preserve"> ASIGNATURA</w:t>
      </w:r>
      <w:r w:rsidR="00A02EB8" w:rsidRPr="002F6D09">
        <w:rPr>
          <w:b/>
          <w:u w:val="single"/>
        </w:rPr>
        <w:t>:</w:t>
      </w:r>
    </w:p>
    <w:p w:rsidR="005D2A8C" w:rsidRDefault="005D2A8C" w:rsidP="002F6D09">
      <w:pPr>
        <w:pStyle w:val="Sinespaciado"/>
        <w:ind w:left="708" w:firstLine="708"/>
      </w:pPr>
      <w:r>
        <w:t xml:space="preserve">CURSADO: </w:t>
      </w:r>
      <w:r>
        <w:tab/>
      </w:r>
      <w:sdt>
        <w:sdtPr>
          <w:alias w:val="Cursado"/>
          <w:tag w:val="Cursado"/>
          <w:id w:val="92295167"/>
          <w:placeholder>
            <w:docPart w:val="8DB5C35CB7A94AE8B2323A175E8D6DC2"/>
          </w:placeholder>
          <w:dropDownList>
            <w:listItem w:displayText="SE CURSA" w:value="SE CURSA"/>
            <w:listItem w:displayText="NO SE CURSA" w:value="NO SE CURSA"/>
            <w:listItem w:displayText="EXED - CURSADA CON ACTA" w:value="EXED - CURSADA CON ACTA"/>
            <w:listItem w:displayText="EXED - CURSADA SIN ACTA" w:value="EXED - CURSADA SIN ACTA"/>
          </w:dropDownList>
        </w:sdtPr>
        <w:sdtEndPr/>
        <w:sdtContent>
          <w:r w:rsidR="00631F94">
            <w:t>SE CURSA</w:t>
          </w:r>
        </w:sdtContent>
      </w:sdt>
    </w:p>
    <w:p w:rsidR="005D2A8C" w:rsidRDefault="005D2A8C" w:rsidP="002F6D09">
      <w:pPr>
        <w:pStyle w:val="Sinespaciado"/>
      </w:pPr>
      <w:r>
        <w:tab/>
      </w:r>
      <w:r>
        <w:tab/>
        <w:t>FINAL:</w:t>
      </w:r>
      <w:r>
        <w:tab/>
      </w:r>
      <w:r>
        <w:tab/>
      </w:r>
      <w:sdt>
        <w:sdtPr>
          <w:alias w:val="Final"/>
          <w:tag w:val="Final"/>
          <w:id w:val="-2084285272"/>
          <w:placeholder>
            <w:docPart w:val="C9799BA447C64DFE899713E88694BF63"/>
          </w:placeholder>
          <w:showingPlcHdr/>
          <w:dropDownList>
            <w:listItem w:displayText="CON FINAL" w:value="CON FINAL"/>
            <w:listItem w:displayText="SIN FINAL" w:value="SIN FINAL"/>
          </w:dropDownList>
        </w:sdtPr>
        <w:sdtEndPr/>
        <w:sdtContent>
          <w:r w:rsidR="003D0C87" w:rsidRPr="00285E4C">
            <w:t>CON FINAL</w:t>
          </w:r>
          <w:r w:rsidR="00584373" w:rsidRPr="00285E4C">
            <w:t xml:space="preserve"> </w:t>
          </w:r>
          <w:r w:rsidR="003D0C87" w:rsidRPr="00285E4C">
            <w:t>/</w:t>
          </w:r>
          <w:r w:rsidR="00584373" w:rsidRPr="00285E4C">
            <w:t xml:space="preserve"> </w:t>
          </w:r>
          <w:r w:rsidR="003D0C87" w:rsidRPr="00285E4C">
            <w:t>SIN FINAL</w:t>
          </w:r>
        </w:sdtContent>
      </w:sdt>
    </w:p>
    <w:p w:rsidR="005D2A8C" w:rsidRDefault="005D2A8C" w:rsidP="002F6D09">
      <w:pPr>
        <w:pStyle w:val="Sinespaciado"/>
      </w:pPr>
      <w:r>
        <w:tab/>
      </w:r>
      <w:r>
        <w:tab/>
        <w:t>TIPO DE NOTA:</w:t>
      </w:r>
      <w:r>
        <w:tab/>
      </w:r>
      <w:sdt>
        <w:sdtPr>
          <w:alias w:val="Tipo de Nota"/>
          <w:tag w:val="Tipo de Nota"/>
          <w:id w:val="-1745175877"/>
          <w:placeholder>
            <w:docPart w:val="32461F00A54249E6B740B607D55D4E82"/>
          </w:placeholder>
          <w:showingPlcHdr/>
          <w:dropDownList>
            <w:listItem w:displayText="NUMERICA" w:value="NUMERICA"/>
            <w:listItem w:displayText="ALFABETICA" w:value="ALFABETICA"/>
          </w:dropDownList>
        </w:sdtPr>
        <w:sdtEndPr/>
        <w:sdtContent>
          <w:r w:rsidR="003D0C87" w:rsidRPr="00285E4C">
            <w:t>NUMERICA / ALFABETICA</w:t>
          </w:r>
        </w:sdtContent>
      </w:sdt>
    </w:p>
    <w:p w:rsidR="002F6D09" w:rsidRPr="002F6D09" w:rsidRDefault="002F6D09">
      <w:pPr>
        <w:rPr>
          <w:b/>
          <w:sz w:val="10"/>
          <w:szCs w:val="10"/>
          <w:u w:val="single"/>
        </w:rPr>
      </w:pPr>
    </w:p>
    <w:p w:rsidR="005D2A8C" w:rsidRPr="00A86E4E" w:rsidRDefault="005D2A8C">
      <w:pPr>
        <w:rPr>
          <w:b/>
          <w:u w:val="single"/>
        </w:rPr>
      </w:pPr>
      <w:r w:rsidRPr="00A86E4E">
        <w:rPr>
          <w:b/>
          <w:u w:val="single"/>
        </w:rPr>
        <w:t>CORRELATI</w:t>
      </w:r>
      <w:r w:rsidR="00A86E4E">
        <w:rPr>
          <w:b/>
          <w:u w:val="single"/>
        </w:rPr>
        <w:t>VAS: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3827"/>
        <w:gridCol w:w="3969"/>
      </w:tblGrid>
      <w:tr w:rsidR="005D2A8C" w:rsidRPr="00FF1C8F" w:rsidTr="00541FC8">
        <w:trPr>
          <w:trHeight w:val="519"/>
        </w:trPr>
        <w:tc>
          <w:tcPr>
            <w:tcW w:w="1488" w:type="dxa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5D2A8C" w:rsidRPr="003605B5" w:rsidRDefault="003605B5" w:rsidP="003605B5">
            <w:pPr>
              <w:jc w:val="center"/>
              <w:rPr>
                <w:b/>
                <w:u w:val="single"/>
              </w:rPr>
            </w:pPr>
            <w:r w:rsidRPr="00A86E4E">
              <w:rPr>
                <w:b/>
                <w:u w:val="single"/>
              </w:rPr>
              <w:t>CORRELATI</w:t>
            </w:r>
            <w:r>
              <w:rPr>
                <w:b/>
                <w:u w:val="single"/>
              </w:rPr>
              <w:t>VAS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6B3ACB" w:rsidRPr="006B3ACB" w:rsidRDefault="005D2A8C" w:rsidP="006B3ACB">
            <w:pPr>
              <w:spacing w:after="0"/>
              <w:jc w:val="center"/>
              <w:rPr>
                <w:b/>
              </w:rPr>
            </w:pPr>
            <w:r w:rsidRPr="006B3ACB">
              <w:rPr>
                <w:b/>
              </w:rPr>
              <w:t>Cursado</w:t>
            </w:r>
          </w:p>
          <w:p w:rsidR="005D2A8C" w:rsidRPr="00FF1C8F" w:rsidRDefault="006B3ACB" w:rsidP="006B3ACB">
            <w:pPr>
              <w:spacing w:after="0"/>
              <w:jc w:val="center"/>
            </w:pPr>
            <w:r>
              <w:t>(código y descripción)</w:t>
            </w:r>
          </w:p>
        </w:tc>
        <w:tc>
          <w:tcPr>
            <w:tcW w:w="3969" w:type="dxa"/>
            <w:shd w:val="clear" w:color="auto" w:fill="C6D9F1" w:themeFill="text2" w:themeFillTint="33"/>
          </w:tcPr>
          <w:p w:rsidR="006B3ACB" w:rsidRPr="006B3ACB" w:rsidRDefault="005D2A8C" w:rsidP="006B3ACB">
            <w:pPr>
              <w:spacing w:after="0"/>
              <w:jc w:val="center"/>
              <w:rPr>
                <w:b/>
              </w:rPr>
            </w:pPr>
            <w:r w:rsidRPr="006B3ACB">
              <w:rPr>
                <w:b/>
              </w:rPr>
              <w:t>Final</w:t>
            </w:r>
          </w:p>
          <w:p w:rsidR="005D2A8C" w:rsidRPr="00FF1C8F" w:rsidRDefault="006B3ACB" w:rsidP="006B3ACB">
            <w:pPr>
              <w:spacing w:after="0"/>
              <w:jc w:val="center"/>
            </w:pPr>
            <w:r>
              <w:t>(código y descripción)</w:t>
            </w:r>
          </w:p>
        </w:tc>
      </w:tr>
      <w:tr w:rsidR="005D2A8C" w:rsidRPr="00FF1C8F" w:rsidTr="00541FC8">
        <w:trPr>
          <w:trHeight w:val="293"/>
        </w:trPr>
        <w:tc>
          <w:tcPr>
            <w:tcW w:w="1488" w:type="dxa"/>
            <w:shd w:val="clear" w:color="auto" w:fill="auto"/>
            <w:vAlign w:val="center"/>
          </w:tcPr>
          <w:p w:rsidR="002D351A" w:rsidRPr="00541FC8" w:rsidRDefault="006B3ACB" w:rsidP="00541FC8">
            <w:pPr>
              <w:jc w:val="center"/>
              <w:rPr>
                <w:b/>
                <w:sz w:val="22"/>
                <w:szCs w:val="22"/>
              </w:rPr>
            </w:pPr>
            <w:r w:rsidRPr="003605B5">
              <w:rPr>
                <w:b/>
                <w:sz w:val="22"/>
                <w:szCs w:val="22"/>
              </w:rPr>
              <w:t>Asignaturas</w:t>
            </w:r>
          </w:p>
        </w:tc>
        <w:tc>
          <w:tcPr>
            <w:tcW w:w="3827" w:type="dxa"/>
            <w:shd w:val="clear" w:color="auto" w:fill="auto"/>
          </w:tcPr>
          <w:sdt>
            <w:sdtPr>
              <w:rPr>
                <w:sz w:val="22"/>
                <w:szCs w:val="22"/>
              </w:rPr>
              <w:id w:val="-1495955012"/>
              <w:showingPlcHdr/>
              <w:text/>
            </w:sdtPr>
            <w:sdtEndPr/>
            <w:sdtContent>
              <w:p w:rsidR="009C3522" w:rsidRPr="00FF1C8F" w:rsidRDefault="006E60E0">
                <w:pPr>
                  <w:rPr>
                    <w:sz w:val="22"/>
                    <w:szCs w:val="22"/>
                  </w:rPr>
                </w:pPr>
                <w:r w:rsidRPr="003776DE">
                  <w:rPr>
                    <w:sz w:val="22"/>
                    <w:szCs w:val="22"/>
                  </w:rPr>
                  <w:t>Escriba el código de CURSADO (o FINAL si corresponde) y el nombre de la/s materia/s correlativas y si van con “or” o con “y”.</w:t>
                </w:r>
              </w:p>
            </w:sdtContent>
          </w:sdt>
        </w:tc>
        <w:tc>
          <w:tcPr>
            <w:tcW w:w="3969" w:type="dxa"/>
          </w:tcPr>
          <w:sdt>
            <w:sdtPr>
              <w:id w:val="-1129321668"/>
              <w:showingPlcHdr/>
              <w:text/>
            </w:sdtPr>
            <w:sdtEndPr/>
            <w:sdtContent>
              <w:p w:rsidR="00B0676B" w:rsidRPr="00765DB2" w:rsidRDefault="006E60E0" w:rsidP="00564D0D">
                <w:r w:rsidRPr="003776DE">
                  <w:rPr>
                    <w:sz w:val="22"/>
                    <w:szCs w:val="22"/>
                  </w:rPr>
                  <w:t>Escriba el código de FINAL y el nombre de la/s materia/s correlativas y si van con “or” o con “y”.</w:t>
                </w:r>
              </w:p>
            </w:sdtContent>
          </w:sdt>
        </w:tc>
      </w:tr>
    </w:tbl>
    <w:p w:rsidR="00DE1823" w:rsidRPr="00DE1823" w:rsidRDefault="00DE1823" w:rsidP="007C3A80">
      <w:pPr>
        <w:spacing w:line="240" w:lineRule="auto"/>
        <w:rPr>
          <w:b/>
          <w:sz w:val="10"/>
          <w:szCs w:val="10"/>
          <w:u w:val="single"/>
        </w:rPr>
      </w:pPr>
    </w:p>
    <w:p w:rsidR="00BB201E" w:rsidRPr="00DE1823" w:rsidRDefault="00A86E4E" w:rsidP="00DE1823">
      <w:pPr>
        <w:pStyle w:val="Prrafodelista"/>
        <w:numPr>
          <w:ilvl w:val="0"/>
          <w:numId w:val="2"/>
        </w:numPr>
        <w:spacing w:line="240" w:lineRule="auto"/>
        <w:ind w:left="142" w:hanging="142"/>
        <w:rPr>
          <w:b/>
          <w:u w:val="single"/>
        </w:rPr>
      </w:pPr>
      <w:r w:rsidRPr="00DE1823">
        <w:rPr>
          <w:b/>
          <w:u w:val="single"/>
        </w:rPr>
        <w:t xml:space="preserve">AGREGAR ESTA ASIGNATURA </w:t>
      </w:r>
      <w:r w:rsidR="002E52EE" w:rsidRPr="00DE1823">
        <w:rPr>
          <w:b/>
          <w:u w:val="single"/>
        </w:rPr>
        <w:t xml:space="preserve">COMO </w:t>
      </w:r>
      <w:r w:rsidR="002E52EE" w:rsidRPr="00DE1823">
        <w:rPr>
          <w:b/>
          <w:sz w:val="30"/>
          <w:szCs w:val="30"/>
          <w:u w:val="single"/>
        </w:rPr>
        <w:t xml:space="preserve">FIJA </w:t>
      </w:r>
      <w:r w:rsidRPr="00DE1823">
        <w:rPr>
          <w:b/>
          <w:u w:val="single"/>
        </w:rPr>
        <w:t>EN LOS PLANES:</w:t>
      </w:r>
    </w:p>
    <w:p w:rsidR="00DE1823" w:rsidRDefault="006F11AD" w:rsidP="007C3A80">
      <w:pPr>
        <w:spacing w:line="240" w:lineRule="auto"/>
      </w:pPr>
      <w:r>
        <w:t xml:space="preserve"> </w:t>
      </w:r>
      <w:sdt>
        <w:sdtPr>
          <w:alias w:val="Fija en los planes"/>
          <w:tag w:val="Fija en los planes"/>
          <w:id w:val="1427230365"/>
          <w:showingPlcHdr/>
          <w:text/>
        </w:sdtPr>
        <w:sdtEndPr/>
        <w:sdtContent>
          <w:r w:rsidRPr="00285E4C">
            <w:rPr>
              <w:b/>
            </w:rPr>
            <w:t>Agregar los planes en los que hay que poner esta asignatura como FIJA</w:t>
          </w:r>
        </w:sdtContent>
      </w:sdt>
    </w:p>
    <w:p w:rsidR="00BB201E" w:rsidRPr="00DE1823" w:rsidRDefault="002E52EE" w:rsidP="00DE1823">
      <w:pPr>
        <w:pStyle w:val="Prrafodelista"/>
        <w:numPr>
          <w:ilvl w:val="0"/>
          <w:numId w:val="1"/>
        </w:numPr>
        <w:tabs>
          <w:tab w:val="left" w:pos="5605"/>
        </w:tabs>
        <w:spacing w:line="240" w:lineRule="auto"/>
        <w:ind w:left="142" w:hanging="142"/>
        <w:rPr>
          <w:b/>
          <w:u w:val="single"/>
        </w:rPr>
      </w:pPr>
      <w:r w:rsidRPr="00DE1823">
        <w:rPr>
          <w:b/>
          <w:u w:val="single"/>
        </w:rPr>
        <w:t xml:space="preserve">AGREGAR ESTA ASIGNATURA COMO </w:t>
      </w:r>
      <w:r w:rsidR="006713EE" w:rsidRPr="00DE1823">
        <w:rPr>
          <w:b/>
          <w:sz w:val="30"/>
          <w:szCs w:val="30"/>
          <w:u w:val="single"/>
        </w:rPr>
        <w:t>ELECTIVA</w:t>
      </w:r>
      <w:r w:rsidR="006713EE" w:rsidRPr="00DE1823">
        <w:rPr>
          <w:b/>
          <w:u w:val="single"/>
        </w:rPr>
        <w:t xml:space="preserve"> </w:t>
      </w:r>
      <w:r w:rsidR="002455D0" w:rsidRPr="00DE1823">
        <w:rPr>
          <w:b/>
          <w:sz w:val="18"/>
          <w:szCs w:val="18"/>
          <w:u w:val="single"/>
        </w:rPr>
        <w:t xml:space="preserve">(en caso que corresponda, </w:t>
      </w:r>
      <w:r w:rsidR="006713EE" w:rsidRPr="00DE1823">
        <w:rPr>
          <w:b/>
          <w:sz w:val="18"/>
          <w:szCs w:val="18"/>
          <w:u w:val="single"/>
        </w:rPr>
        <w:t>aclarar si es b</w:t>
      </w:r>
      <w:r w:rsidR="002455D0" w:rsidRPr="00DE1823">
        <w:rPr>
          <w:b/>
          <w:sz w:val="18"/>
          <w:szCs w:val="18"/>
          <w:u w:val="single"/>
        </w:rPr>
        <w:t xml:space="preserve">olsa de CORE, MINOR, MAJOR, SEMINARIOS, </w:t>
      </w:r>
      <w:r w:rsidR="00147EDD" w:rsidRPr="00DE1823">
        <w:rPr>
          <w:b/>
          <w:sz w:val="18"/>
          <w:szCs w:val="18"/>
          <w:u w:val="single"/>
        </w:rPr>
        <w:t xml:space="preserve">TUTORIAS, CAPSTONE, </w:t>
      </w:r>
      <w:r w:rsidR="006713EE" w:rsidRPr="00DE1823">
        <w:rPr>
          <w:b/>
          <w:sz w:val="18"/>
          <w:szCs w:val="18"/>
          <w:u w:val="single"/>
        </w:rPr>
        <w:t>etc.)</w:t>
      </w:r>
      <w:r w:rsidR="006713EE" w:rsidRPr="00DE1823">
        <w:rPr>
          <w:b/>
          <w:u w:val="single"/>
        </w:rPr>
        <w:t xml:space="preserve"> </w:t>
      </w:r>
      <w:r w:rsidRPr="00DE1823">
        <w:rPr>
          <w:b/>
          <w:u w:val="single"/>
        </w:rPr>
        <w:t>EN LOS PLANES</w:t>
      </w:r>
      <w:r w:rsidR="006713EE" w:rsidRPr="00DE1823">
        <w:rPr>
          <w:b/>
          <w:u w:val="single"/>
        </w:rPr>
        <w:t>:</w:t>
      </w:r>
    </w:p>
    <w:p w:rsidR="00765DB2" w:rsidRDefault="006713EE" w:rsidP="00DE1823">
      <w:pPr>
        <w:tabs>
          <w:tab w:val="left" w:pos="5605"/>
        </w:tabs>
        <w:spacing w:line="240" w:lineRule="auto"/>
        <w:ind w:left="142" w:hanging="142"/>
        <w:rPr>
          <w:i w:val="0"/>
        </w:rPr>
      </w:pPr>
      <w:r>
        <w:rPr>
          <w:i w:val="0"/>
        </w:rPr>
        <w:t xml:space="preserve"> </w:t>
      </w:r>
      <w:sdt>
        <w:sdtPr>
          <w:rPr>
            <w:i w:val="0"/>
          </w:rPr>
          <w:alias w:val="Electiva en los planes"/>
          <w:tag w:val="Electiva en los planes"/>
          <w:id w:val="-842016698"/>
          <w:showingPlcHdr/>
          <w:text/>
        </w:sdtPr>
        <w:sdtEndPr/>
        <w:sdtContent>
          <w:r w:rsidR="00765DB2" w:rsidRPr="00285E4C">
            <w:rPr>
              <w:b/>
              <w:i w:val="0"/>
            </w:rPr>
            <w:t>Agregar los planes en los que hay que poner esta asignatura como ELECTIVA indicando el tipo de</w:t>
          </w:r>
          <w:r w:rsidR="00DE1823">
            <w:rPr>
              <w:b/>
              <w:i w:val="0"/>
            </w:rPr>
            <w:t xml:space="preserve"> </w:t>
          </w:r>
          <w:r w:rsidR="00765DB2" w:rsidRPr="00285E4C">
            <w:rPr>
              <w:b/>
              <w:i w:val="0"/>
            </w:rPr>
            <w:t>bolsa CORE/MINOR/MAJOR/SEMINARIOS/TUTORIAS/CAPSTONE/etc.</w:t>
          </w:r>
        </w:sdtContent>
      </w:sdt>
    </w:p>
    <w:p w:rsidR="0091212D" w:rsidRDefault="0003148B" w:rsidP="00DE1823">
      <w:pPr>
        <w:pStyle w:val="Prrafodelista"/>
        <w:numPr>
          <w:ilvl w:val="0"/>
          <w:numId w:val="1"/>
        </w:numPr>
        <w:tabs>
          <w:tab w:val="left" w:pos="5605"/>
        </w:tabs>
        <w:spacing w:line="240" w:lineRule="auto"/>
        <w:ind w:left="142" w:hanging="142"/>
      </w:pPr>
      <w:r w:rsidRPr="00DE1823">
        <w:rPr>
          <w:b/>
          <w:u w:val="single"/>
        </w:rPr>
        <w:t>AGREGAR ESTA ASIGNATURA EN L</w:t>
      </w:r>
      <w:r w:rsidR="006F2889" w:rsidRPr="00DE1823">
        <w:rPr>
          <w:b/>
          <w:u w:val="single"/>
        </w:rPr>
        <w:t>A</w:t>
      </w:r>
      <w:r w:rsidR="00045DEB" w:rsidRPr="00DE1823">
        <w:rPr>
          <w:b/>
          <w:u w:val="single"/>
        </w:rPr>
        <w:t>/</w:t>
      </w:r>
      <w:r w:rsidRPr="00DE1823">
        <w:rPr>
          <w:b/>
          <w:u w:val="single"/>
        </w:rPr>
        <w:t xml:space="preserve">S </w:t>
      </w:r>
      <w:r w:rsidR="000258BD" w:rsidRPr="00DE1823">
        <w:rPr>
          <w:b/>
          <w:u w:val="single"/>
        </w:rPr>
        <w:t xml:space="preserve">SIGUIENTE/S </w:t>
      </w:r>
      <w:r w:rsidR="006F2889" w:rsidRPr="00DE1823">
        <w:rPr>
          <w:b/>
          <w:u w:val="single"/>
        </w:rPr>
        <w:t>BOLSA</w:t>
      </w:r>
      <w:r w:rsidR="00045DEB" w:rsidRPr="00DE1823">
        <w:rPr>
          <w:b/>
          <w:u w:val="single"/>
        </w:rPr>
        <w:t>/</w:t>
      </w:r>
      <w:r w:rsidR="006F2889" w:rsidRPr="00DE1823">
        <w:rPr>
          <w:b/>
          <w:u w:val="single"/>
        </w:rPr>
        <w:t>S DE</w:t>
      </w:r>
      <w:r w:rsidR="002E52EE" w:rsidRPr="00DE1823">
        <w:rPr>
          <w:b/>
          <w:u w:val="single"/>
        </w:rPr>
        <w:t xml:space="preserve"> </w:t>
      </w:r>
      <w:r w:rsidR="002E52EE" w:rsidRPr="00DE1823">
        <w:rPr>
          <w:b/>
          <w:sz w:val="30"/>
          <w:szCs w:val="30"/>
          <w:u w:val="single"/>
        </w:rPr>
        <w:t>CULTURA</w:t>
      </w:r>
      <w:r w:rsidRPr="00DE1823">
        <w:rPr>
          <w:b/>
          <w:u w:val="single"/>
        </w:rPr>
        <w:t>:</w:t>
      </w:r>
    </w:p>
    <w:p w:rsidR="00765DB2" w:rsidRPr="00765DB2" w:rsidRDefault="00570A15" w:rsidP="00765DB2">
      <w:pPr>
        <w:pStyle w:val="Sinespaciado"/>
        <w:ind w:firstLine="708"/>
      </w:pPr>
      <w:sdt>
        <w:sdtPr>
          <w:id w:val="17610996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5DB2">
            <w:rPr>
              <w:rFonts w:ascii="MS Gothic" w:eastAsia="MS Gothic" w:hAnsi="MS Gothic" w:hint="eastAsia"/>
            </w:rPr>
            <w:t>☐</w:t>
          </w:r>
        </w:sdtContent>
      </w:sdt>
      <w:r w:rsidR="00765DB2">
        <w:t xml:space="preserve"> </w:t>
      </w:r>
      <w:r w:rsidR="00765DB2" w:rsidRPr="00765DB2">
        <w:t xml:space="preserve">800000000 GRAL. </w:t>
      </w:r>
      <w:proofErr w:type="gramStart"/>
      <w:r w:rsidR="00765DB2" w:rsidRPr="00765DB2">
        <w:t>varias</w:t>
      </w:r>
      <w:proofErr w:type="gramEnd"/>
      <w:r w:rsidR="00765DB2" w:rsidRPr="00765DB2">
        <w:t xml:space="preserve"> carreras</w:t>
      </w:r>
    </w:p>
    <w:p w:rsidR="00765DB2" w:rsidRPr="00765DB2" w:rsidRDefault="00570A15" w:rsidP="00765DB2">
      <w:pPr>
        <w:pStyle w:val="Sinespaciado"/>
        <w:ind w:firstLine="708"/>
      </w:pPr>
      <w:sdt>
        <w:sdtPr>
          <w:id w:val="1621404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5DB2">
            <w:rPr>
              <w:rFonts w:ascii="MS Gothic" w:eastAsia="MS Gothic" w:hAnsi="MS Gothic" w:hint="eastAsia"/>
            </w:rPr>
            <w:t>☐</w:t>
          </w:r>
        </w:sdtContent>
      </w:sdt>
      <w:r w:rsidR="00765DB2">
        <w:t xml:space="preserve"> </w:t>
      </w:r>
      <w:r w:rsidR="00765DB2" w:rsidRPr="00765DB2">
        <w:t>800000001 CULT</w:t>
      </w:r>
      <w:r w:rsidR="000258BD">
        <w:t>.</w:t>
      </w:r>
      <w:r w:rsidR="00765DB2" w:rsidRPr="00765DB2">
        <w:t xml:space="preserve"> Y SOC.</w:t>
      </w:r>
      <w:r w:rsidR="000258BD">
        <w:t xml:space="preserve"> </w:t>
      </w:r>
      <w:r w:rsidR="00DA07B5">
        <w:t>1y2</w:t>
      </w:r>
      <w:r w:rsidR="00765DB2" w:rsidRPr="00765DB2">
        <w:t xml:space="preserve"> </w:t>
      </w:r>
      <w:r w:rsidR="00514B5B">
        <w:t xml:space="preserve">- </w:t>
      </w:r>
      <w:r w:rsidR="00DA07B5">
        <w:t xml:space="preserve">planes </w:t>
      </w:r>
      <w:r w:rsidR="00514B5B">
        <w:t xml:space="preserve">SL </w:t>
      </w:r>
      <w:r w:rsidR="00DA07B5">
        <w:t xml:space="preserve">anteriores </w:t>
      </w:r>
    </w:p>
    <w:p w:rsidR="00765DB2" w:rsidRPr="00765DB2" w:rsidRDefault="00570A15" w:rsidP="00765DB2">
      <w:pPr>
        <w:pStyle w:val="Sinespaciado"/>
        <w:ind w:firstLine="708"/>
      </w:pPr>
      <w:sdt>
        <w:sdtPr>
          <w:id w:val="-5839857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5DB2">
            <w:rPr>
              <w:rFonts w:ascii="MS Gothic" w:eastAsia="MS Gothic" w:hAnsi="MS Gothic" w:hint="eastAsia"/>
            </w:rPr>
            <w:t>☐</w:t>
          </w:r>
        </w:sdtContent>
      </w:sdt>
      <w:r w:rsidR="00765DB2">
        <w:t xml:space="preserve"> </w:t>
      </w:r>
      <w:r w:rsidR="00765DB2" w:rsidRPr="00765DB2">
        <w:t>800000002 TUPE-TUPD</w:t>
      </w:r>
    </w:p>
    <w:p w:rsidR="00765DB2" w:rsidRPr="00765DB2" w:rsidRDefault="00570A15" w:rsidP="00765DB2">
      <w:pPr>
        <w:pStyle w:val="Sinespaciado"/>
        <w:ind w:firstLine="708"/>
      </w:pPr>
      <w:sdt>
        <w:sdtPr>
          <w:id w:val="1055653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5DB2">
            <w:rPr>
              <w:rFonts w:ascii="MS Gothic" w:eastAsia="MS Gothic" w:hAnsi="MS Gothic" w:hint="eastAsia"/>
            </w:rPr>
            <w:t>☐</w:t>
          </w:r>
        </w:sdtContent>
      </w:sdt>
      <w:r w:rsidR="00765DB2">
        <w:t xml:space="preserve"> </w:t>
      </w:r>
      <w:r w:rsidR="00765DB2" w:rsidRPr="00765DB2">
        <w:t>800000003 INGENIERIA</w:t>
      </w:r>
    </w:p>
    <w:p w:rsidR="00765DB2" w:rsidRPr="00765DB2" w:rsidRDefault="00570A15" w:rsidP="00765DB2">
      <w:pPr>
        <w:pStyle w:val="Sinespaciado"/>
        <w:ind w:firstLine="708"/>
      </w:pPr>
      <w:sdt>
        <w:sdtPr>
          <w:id w:val="4997889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5DB2">
            <w:rPr>
              <w:rFonts w:ascii="MS Gothic" w:eastAsia="MS Gothic" w:hAnsi="MS Gothic" w:hint="eastAsia"/>
            </w:rPr>
            <w:t>☐</w:t>
          </w:r>
        </w:sdtContent>
      </w:sdt>
      <w:r w:rsidR="00765DB2">
        <w:t xml:space="preserve"> </w:t>
      </w:r>
      <w:r w:rsidR="00765DB2" w:rsidRPr="00765DB2">
        <w:t xml:space="preserve">800000004 </w:t>
      </w:r>
      <w:r w:rsidR="00DA07B5" w:rsidRPr="00765DB2">
        <w:t>CULT</w:t>
      </w:r>
      <w:r w:rsidR="000258BD">
        <w:t>.</w:t>
      </w:r>
      <w:r w:rsidR="00DA07B5" w:rsidRPr="00765DB2">
        <w:t xml:space="preserve"> Y SOC.</w:t>
      </w:r>
      <w:r w:rsidR="000258BD">
        <w:t xml:space="preserve"> </w:t>
      </w:r>
      <w:r w:rsidR="00DA07B5">
        <w:t xml:space="preserve">1y2 </w:t>
      </w:r>
      <w:r w:rsidR="00E220F3">
        <w:t xml:space="preserve">- </w:t>
      </w:r>
      <w:r w:rsidR="00DA07B5">
        <w:t xml:space="preserve">planes </w:t>
      </w:r>
      <w:r w:rsidR="00765DB2" w:rsidRPr="00765DB2">
        <w:t>SL2023-SLOL2023</w:t>
      </w:r>
    </w:p>
    <w:p w:rsidR="000A74CE" w:rsidRDefault="00570A15" w:rsidP="00765DB2">
      <w:pPr>
        <w:pStyle w:val="Sinespaciado"/>
        <w:ind w:firstLine="708"/>
      </w:pPr>
      <w:sdt>
        <w:sdtPr>
          <w:id w:val="16217970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5DB2">
            <w:rPr>
              <w:rFonts w:ascii="MS Gothic" w:eastAsia="MS Gothic" w:hAnsi="MS Gothic" w:hint="eastAsia"/>
            </w:rPr>
            <w:t>☐</w:t>
          </w:r>
        </w:sdtContent>
      </w:sdt>
      <w:r w:rsidR="00765DB2">
        <w:t xml:space="preserve"> </w:t>
      </w:r>
      <w:r w:rsidR="00765DB2" w:rsidRPr="00765DB2">
        <w:t>NINGUNA</w:t>
      </w:r>
    </w:p>
    <w:p w:rsidR="00765DB2" w:rsidRDefault="00765DB2" w:rsidP="00CF2E67">
      <w:pPr>
        <w:rPr>
          <w:b/>
          <w:u w:val="single"/>
        </w:rPr>
      </w:pPr>
    </w:p>
    <w:p w:rsidR="00CF2E67" w:rsidRDefault="00CF2E67" w:rsidP="00CF2E67">
      <w:pPr>
        <w:rPr>
          <w:b/>
          <w:u w:val="single"/>
        </w:rPr>
      </w:pPr>
      <w:r>
        <w:rPr>
          <w:b/>
          <w:u w:val="single"/>
        </w:rPr>
        <w:t>OBSERVACIONES</w:t>
      </w:r>
      <w:r w:rsidRPr="00A86E4E">
        <w:rPr>
          <w:b/>
          <w:u w:val="single"/>
        </w:rPr>
        <w:t>:</w:t>
      </w:r>
      <w:r w:rsidR="00B1668D">
        <w:rPr>
          <w:b/>
          <w:u w:val="single"/>
        </w:rPr>
        <w:t xml:space="preserve"> </w:t>
      </w:r>
    </w:p>
    <w:p w:rsidR="00BB201E" w:rsidRDefault="00BB201E" w:rsidP="00CF2E67">
      <w:pPr>
        <w:rPr>
          <w:b/>
          <w:u w:val="single"/>
        </w:rPr>
      </w:pPr>
    </w:p>
    <w:p w:rsidR="00765DB2" w:rsidRDefault="005D2A8C" w:rsidP="00765DB2">
      <w:pPr>
        <w:spacing w:after="0"/>
        <w:jc w:val="center"/>
        <w:rPr>
          <w:rFonts w:ascii="Cambria" w:hAnsi="Cambria"/>
          <w:b/>
          <w:i w:val="0"/>
        </w:rPr>
      </w:pPr>
      <w:r w:rsidRPr="00765DB2">
        <w:rPr>
          <w:rFonts w:ascii="Cambria" w:hAnsi="Cambria"/>
          <w:b/>
          <w:i w:val="0"/>
        </w:rPr>
        <w:t>APROBACION Rector Ing. Ricardo Popovsky:</w:t>
      </w:r>
      <w:r w:rsidR="00C54C79">
        <w:rPr>
          <w:rFonts w:ascii="Cambria" w:hAnsi="Cambria"/>
          <w:b/>
          <w:i w:val="0"/>
        </w:rPr>
        <w:t xml:space="preserve"> </w:t>
      </w:r>
      <w:r w:rsidRPr="00765DB2">
        <w:rPr>
          <w:rFonts w:ascii="Cambria" w:hAnsi="Cambria"/>
          <w:b/>
          <w:i w:val="0"/>
        </w:rPr>
        <w:t>_________________</w:t>
      </w:r>
    </w:p>
    <w:p w:rsidR="005D2A8C" w:rsidRDefault="005D2A8C" w:rsidP="00765DB2">
      <w:pPr>
        <w:spacing w:after="0"/>
        <w:jc w:val="center"/>
        <w:rPr>
          <w:rFonts w:ascii="Cambria" w:hAnsi="Cambria"/>
          <w:b/>
          <w:i w:val="0"/>
        </w:rPr>
      </w:pPr>
      <w:r w:rsidRPr="00765DB2">
        <w:rPr>
          <w:rFonts w:ascii="Cambria" w:hAnsi="Cambria"/>
          <w:b/>
          <w:i w:val="0"/>
        </w:rPr>
        <w:t>Secretario Académico Adm</w:t>
      </w:r>
      <w:r w:rsidR="00816AAD" w:rsidRPr="00765DB2">
        <w:rPr>
          <w:rFonts w:ascii="Cambria" w:hAnsi="Cambria"/>
          <w:b/>
          <w:i w:val="0"/>
        </w:rPr>
        <w:t>i</w:t>
      </w:r>
      <w:r w:rsidRPr="00765DB2">
        <w:rPr>
          <w:rFonts w:ascii="Cambria" w:hAnsi="Cambria"/>
          <w:b/>
          <w:i w:val="0"/>
        </w:rPr>
        <w:t>nistrativo:</w:t>
      </w:r>
      <w:r w:rsidR="00C54C79">
        <w:rPr>
          <w:rFonts w:ascii="Cambria" w:hAnsi="Cambria"/>
          <w:b/>
          <w:i w:val="0"/>
        </w:rPr>
        <w:t xml:space="preserve"> </w:t>
      </w:r>
      <w:r w:rsidRPr="00765DB2">
        <w:rPr>
          <w:rFonts w:ascii="Cambria" w:hAnsi="Cambria"/>
          <w:b/>
          <w:i w:val="0"/>
        </w:rPr>
        <w:t>_________________</w:t>
      </w:r>
    </w:p>
    <w:p w:rsidR="005D2A8C" w:rsidRPr="00765DB2" w:rsidRDefault="009D7E21" w:rsidP="00CF2E67">
      <w:pPr>
        <w:spacing w:after="0"/>
        <w:jc w:val="center"/>
        <w:rPr>
          <w:rFonts w:ascii="Cambria" w:hAnsi="Cambria"/>
        </w:rPr>
      </w:pPr>
      <w:r w:rsidRPr="00765DB2">
        <w:rPr>
          <w:rFonts w:ascii="Cambria" w:hAnsi="Cambria"/>
        </w:rPr>
        <w:t>FECHA</w:t>
      </w:r>
      <w:r w:rsidR="005D2A8C" w:rsidRPr="00765DB2">
        <w:rPr>
          <w:rFonts w:ascii="Cambria" w:hAnsi="Cambria"/>
        </w:rPr>
        <w:t xml:space="preserve">: </w:t>
      </w:r>
      <w:r w:rsidR="005D2A8C" w:rsidRPr="00765DB2">
        <w:rPr>
          <w:rFonts w:ascii="Cambria" w:hAnsi="Cambria"/>
        </w:rPr>
        <w:fldChar w:fldCharType="begin"/>
      </w:r>
      <w:r w:rsidR="005D2A8C" w:rsidRPr="00765DB2">
        <w:rPr>
          <w:rFonts w:ascii="Cambria" w:hAnsi="Cambria"/>
        </w:rPr>
        <w:instrText xml:space="preserve"> DATE  \* MERGEFORMAT </w:instrText>
      </w:r>
      <w:r w:rsidR="005D2A8C" w:rsidRPr="00765DB2">
        <w:rPr>
          <w:rFonts w:ascii="Cambria" w:hAnsi="Cambria"/>
        </w:rPr>
        <w:fldChar w:fldCharType="separate"/>
      </w:r>
      <w:r w:rsidR="00B12175">
        <w:rPr>
          <w:rFonts w:ascii="Cambria" w:hAnsi="Cambria"/>
          <w:noProof/>
        </w:rPr>
        <w:t>11/4/2025</w:t>
      </w:r>
      <w:r w:rsidR="005D2A8C" w:rsidRPr="00765DB2">
        <w:rPr>
          <w:rFonts w:ascii="Cambria" w:hAnsi="Cambria"/>
        </w:rPr>
        <w:fldChar w:fldCharType="end"/>
      </w:r>
    </w:p>
    <w:sectPr w:rsidR="005D2A8C" w:rsidRPr="00765DB2" w:rsidSect="00390855">
      <w:headerReference w:type="default" r:id="rId9"/>
      <w:footerReference w:type="default" r:id="rId10"/>
      <w:pgSz w:w="11907" w:h="16840" w:code="9"/>
      <w:pgMar w:top="765" w:right="708" w:bottom="709" w:left="1134" w:header="680" w:footer="0" w:gutter="0"/>
      <w:paperSrc w:first="7" w:other="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A15" w:rsidRDefault="00570A15" w:rsidP="00002391">
      <w:pPr>
        <w:spacing w:after="0" w:line="240" w:lineRule="auto"/>
      </w:pPr>
      <w:r>
        <w:separator/>
      </w:r>
    </w:p>
  </w:endnote>
  <w:endnote w:type="continuationSeparator" w:id="0">
    <w:p w:rsidR="00570A15" w:rsidRDefault="00570A15" w:rsidP="00002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D93" w:rsidRDefault="00210D93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Alta de Nuevas Asignaturas – JULIO 2024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B12175" w:rsidRPr="00B12175">
      <w:rPr>
        <w:rFonts w:asciiTheme="majorHAnsi" w:eastAsiaTheme="majorEastAsia" w:hAnsiTheme="majorHAnsi" w:cstheme="majorBidi"/>
        <w:noProof/>
        <w:lang w:val="es-ES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210D93" w:rsidRDefault="00210D9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A15" w:rsidRDefault="00570A15" w:rsidP="00002391">
      <w:pPr>
        <w:spacing w:after="0" w:line="240" w:lineRule="auto"/>
      </w:pPr>
      <w:r>
        <w:separator/>
      </w:r>
    </w:p>
  </w:footnote>
  <w:footnote w:type="continuationSeparator" w:id="0">
    <w:p w:rsidR="00570A15" w:rsidRDefault="00570A15" w:rsidP="00002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D93" w:rsidRPr="00B754B9" w:rsidRDefault="00DA2FE8" w:rsidP="00390855">
    <w:pPr>
      <w:pStyle w:val="Ttul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C988CD9" wp14:editId="036048C3">
          <wp:simplePos x="0" y="0"/>
          <wp:positionH relativeFrom="column">
            <wp:posOffset>-26227</wp:posOffset>
          </wp:positionH>
          <wp:positionV relativeFrom="paragraph">
            <wp:posOffset>-72390</wp:posOffset>
          </wp:positionV>
          <wp:extent cx="664965" cy="641675"/>
          <wp:effectExtent l="0" t="0" r="1905" b="635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965" cy="641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0855">
      <w:tab/>
    </w:r>
    <w:r w:rsidR="00210D93" w:rsidRPr="00B754B9">
      <w:t>Alta de Nuevas Asignaturas</w:t>
    </w:r>
  </w:p>
  <w:p w:rsidR="0085016B" w:rsidRDefault="0085016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F081C"/>
    <w:multiLevelType w:val="hybridMultilevel"/>
    <w:tmpl w:val="7A048B7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4026DC"/>
    <w:multiLevelType w:val="hybridMultilevel"/>
    <w:tmpl w:val="C36A53F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Wb1Rtjm1agtAIqX5yvxRbthKxAo=" w:salt="TC/Zm7H+mop7kNrlzhJ4/Q==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ED2"/>
    <w:rsid w:val="00002391"/>
    <w:rsid w:val="00003C38"/>
    <w:rsid w:val="00007448"/>
    <w:rsid w:val="00013A5C"/>
    <w:rsid w:val="00021A6B"/>
    <w:rsid w:val="000258BD"/>
    <w:rsid w:val="000267F0"/>
    <w:rsid w:val="0003148B"/>
    <w:rsid w:val="00045DEB"/>
    <w:rsid w:val="00060F46"/>
    <w:rsid w:val="00082743"/>
    <w:rsid w:val="00083102"/>
    <w:rsid w:val="00091D98"/>
    <w:rsid w:val="000A40FF"/>
    <w:rsid w:val="000A74CE"/>
    <w:rsid w:val="000C6F69"/>
    <w:rsid w:val="000D0ED2"/>
    <w:rsid w:val="000E7FEB"/>
    <w:rsid w:val="000F3F29"/>
    <w:rsid w:val="00115841"/>
    <w:rsid w:val="00120398"/>
    <w:rsid w:val="0012432F"/>
    <w:rsid w:val="00126504"/>
    <w:rsid w:val="00140284"/>
    <w:rsid w:val="00147EDD"/>
    <w:rsid w:val="00157993"/>
    <w:rsid w:val="001A1DB8"/>
    <w:rsid w:val="001B2BD2"/>
    <w:rsid w:val="00205AA1"/>
    <w:rsid w:val="00210D93"/>
    <w:rsid w:val="00213D97"/>
    <w:rsid w:val="00225D9C"/>
    <w:rsid w:val="0022721B"/>
    <w:rsid w:val="002422AB"/>
    <w:rsid w:val="002455D0"/>
    <w:rsid w:val="002469CB"/>
    <w:rsid w:val="00264509"/>
    <w:rsid w:val="00285E4C"/>
    <w:rsid w:val="00291355"/>
    <w:rsid w:val="00296F31"/>
    <w:rsid w:val="002D351A"/>
    <w:rsid w:val="002E4DFE"/>
    <w:rsid w:val="002E52EE"/>
    <w:rsid w:val="002F6D09"/>
    <w:rsid w:val="00304009"/>
    <w:rsid w:val="00305EF0"/>
    <w:rsid w:val="003063B2"/>
    <w:rsid w:val="003221E5"/>
    <w:rsid w:val="0033416C"/>
    <w:rsid w:val="00340642"/>
    <w:rsid w:val="0034146B"/>
    <w:rsid w:val="003605B5"/>
    <w:rsid w:val="00364C66"/>
    <w:rsid w:val="00365C64"/>
    <w:rsid w:val="00374C77"/>
    <w:rsid w:val="003776DE"/>
    <w:rsid w:val="00390855"/>
    <w:rsid w:val="00395D51"/>
    <w:rsid w:val="00396ED6"/>
    <w:rsid w:val="003C5380"/>
    <w:rsid w:val="003C5D76"/>
    <w:rsid w:val="003C653E"/>
    <w:rsid w:val="003D0C87"/>
    <w:rsid w:val="003E7BBD"/>
    <w:rsid w:val="0040020F"/>
    <w:rsid w:val="00420033"/>
    <w:rsid w:val="00425933"/>
    <w:rsid w:val="004269C8"/>
    <w:rsid w:val="0043520C"/>
    <w:rsid w:val="00437828"/>
    <w:rsid w:val="00452FB9"/>
    <w:rsid w:val="004816CD"/>
    <w:rsid w:val="00493977"/>
    <w:rsid w:val="004A4CAE"/>
    <w:rsid w:val="004B6A2D"/>
    <w:rsid w:val="004D1886"/>
    <w:rsid w:val="004F7555"/>
    <w:rsid w:val="00514B5B"/>
    <w:rsid w:val="005325AC"/>
    <w:rsid w:val="00541FC8"/>
    <w:rsid w:val="00554555"/>
    <w:rsid w:val="005562FC"/>
    <w:rsid w:val="00564D0D"/>
    <w:rsid w:val="00570A15"/>
    <w:rsid w:val="00570F14"/>
    <w:rsid w:val="005827EF"/>
    <w:rsid w:val="00584373"/>
    <w:rsid w:val="00585A9F"/>
    <w:rsid w:val="00586EA6"/>
    <w:rsid w:val="005A53EE"/>
    <w:rsid w:val="005D2A8C"/>
    <w:rsid w:val="006101AB"/>
    <w:rsid w:val="00613937"/>
    <w:rsid w:val="00622038"/>
    <w:rsid w:val="00631F94"/>
    <w:rsid w:val="00665E05"/>
    <w:rsid w:val="006713EE"/>
    <w:rsid w:val="00677B11"/>
    <w:rsid w:val="00687E4D"/>
    <w:rsid w:val="006B3ACB"/>
    <w:rsid w:val="006B6D30"/>
    <w:rsid w:val="006C21DA"/>
    <w:rsid w:val="006E60E0"/>
    <w:rsid w:val="006E714F"/>
    <w:rsid w:val="006F11AD"/>
    <w:rsid w:val="006F2889"/>
    <w:rsid w:val="0070551B"/>
    <w:rsid w:val="0071427D"/>
    <w:rsid w:val="007153BD"/>
    <w:rsid w:val="0071729F"/>
    <w:rsid w:val="00726BC7"/>
    <w:rsid w:val="00727C49"/>
    <w:rsid w:val="00730417"/>
    <w:rsid w:val="00735240"/>
    <w:rsid w:val="007464A3"/>
    <w:rsid w:val="0075130E"/>
    <w:rsid w:val="007546D4"/>
    <w:rsid w:val="00757900"/>
    <w:rsid w:val="00757DAF"/>
    <w:rsid w:val="00765DB2"/>
    <w:rsid w:val="0076689E"/>
    <w:rsid w:val="00772C3F"/>
    <w:rsid w:val="00792E24"/>
    <w:rsid w:val="007A5ACA"/>
    <w:rsid w:val="007C3A80"/>
    <w:rsid w:val="007C4D8B"/>
    <w:rsid w:val="007C50EB"/>
    <w:rsid w:val="007F060F"/>
    <w:rsid w:val="008054CB"/>
    <w:rsid w:val="0080559F"/>
    <w:rsid w:val="00816AAD"/>
    <w:rsid w:val="0083010A"/>
    <w:rsid w:val="00833AC8"/>
    <w:rsid w:val="008379D2"/>
    <w:rsid w:val="0085016B"/>
    <w:rsid w:val="00853E5D"/>
    <w:rsid w:val="0085419C"/>
    <w:rsid w:val="00855C87"/>
    <w:rsid w:val="00861C9F"/>
    <w:rsid w:val="0086622D"/>
    <w:rsid w:val="00882178"/>
    <w:rsid w:val="00884960"/>
    <w:rsid w:val="00890FCF"/>
    <w:rsid w:val="008A3CCC"/>
    <w:rsid w:val="008B04DF"/>
    <w:rsid w:val="008B41B3"/>
    <w:rsid w:val="008D5C5B"/>
    <w:rsid w:val="008E2154"/>
    <w:rsid w:val="0091212D"/>
    <w:rsid w:val="009319D6"/>
    <w:rsid w:val="009335CD"/>
    <w:rsid w:val="00941FE0"/>
    <w:rsid w:val="00945461"/>
    <w:rsid w:val="00951AA2"/>
    <w:rsid w:val="00966AD0"/>
    <w:rsid w:val="00977EBB"/>
    <w:rsid w:val="009B72B4"/>
    <w:rsid w:val="009C0F5F"/>
    <w:rsid w:val="009C3522"/>
    <w:rsid w:val="009D0F27"/>
    <w:rsid w:val="009D5629"/>
    <w:rsid w:val="009D7E21"/>
    <w:rsid w:val="009F6072"/>
    <w:rsid w:val="00A02EB8"/>
    <w:rsid w:val="00A344EC"/>
    <w:rsid w:val="00A3605E"/>
    <w:rsid w:val="00A55709"/>
    <w:rsid w:val="00A660AB"/>
    <w:rsid w:val="00A67D57"/>
    <w:rsid w:val="00A74311"/>
    <w:rsid w:val="00A76A29"/>
    <w:rsid w:val="00A86E4E"/>
    <w:rsid w:val="00A90414"/>
    <w:rsid w:val="00AB31F2"/>
    <w:rsid w:val="00AB34EF"/>
    <w:rsid w:val="00AD71A9"/>
    <w:rsid w:val="00B0676B"/>
    <w:rsid w:val="00B12175"/>
    <w:rsid w:val="00B1668D"/>
    <w:rsid w:val="00B203A7"/>
    <w:rsid w:val="00B25A84"/>
    <w:rsid w:val="00B46D48"/>
    <w:rsid w:val="00B754B9"/>
    <w:rsid w:val="00BB201E"/>
    <w:rsid w:val="00BB6547"/>
    <w:rsid w:val="00BC42CA"/>
    <w:rsid w:val="00BD0CD7"/>
    <w:rsid w:val="00BD3FFC"/>
    <w:rsid w:val="00C063EC"/>
    <w:rsid w:val="00C16785"/>
    <w:rsid w:val="00C352CF"/>
    <w:rsid w:val="00C52707"/>
    <w:rsid w:val="00C537AC"/>
    <w:rsid w:val="00C54C79"/>
    <w:rsid w:val="00C73D07"/>
    <w:rsid w:val="00C80512"/>
    <w:rsid w:val="00C92DC1"/>
    <w:rsid w:val="00CA0374"/>
    <w:rsid w:val="00CA3ED2"/>
    <w:rsid w:val="00CA3F6F"/>
    <w:rsid w:val="00CE2191"/>
    <w:rsid w:val="00CE5772"/>
    <w:rsid w:val="00CF2E67"/>
    <w:rsid w:val="00D07298"/>
    <w:rsid w:val="00D11EB0"/>
    <w:rsid w:val="00D21FC7"/>
    <w:rsid w:val="00D26D2B"/>
    <w:rsid w:val="00D325BF"/>
    <w:rsid w:val="00D3374A"/>
    <w:rsid w:val="00D454AA"/>
    <w:rsid w:val="00D55EF3"/>
    <w:rsid w:val="00D81DC6"/>
    <w:rsid w:val="00D852BE"/>
    <w:rsid w:val="00D91B05"/>
    <w:rsid w:val="00DA07B5"/>
    <w:rsid w:val="00DA101D"/>
    <w:rsid w:val="00DA2FE8"/>
    <w:rsid w:val="00DA5109"/>
    <w:rsid w:val="00DE1823"/>
    <w:rsid w:val="00DE6E63"/>
    <w:rsid w:val="00DF4B84"/>
    <w:rsid w:val="00DF5043"/>
    <w:rsid w:val="00E05FE1"/>
    <w:rsid w:val="00E174E3"/>
    <w:rsid w:val="00E220F3"/>
    <w:rsid w:val="00E43EF8"/>
    <w:rsid w:val="00E57778"/>
    <w:rsid w:val="00E659C3"/>
    <w:rsid w:val="00E70D33"/>
    <w:rsid w:val="00E70F08"/>
    <w:rsid w:val="00E97315"/>
    <w:rsid w:val="00EA2E81"/>
    <w:rsid w:val="00EA7FE1"/>
    <w:rsid w:val="00EE1181"/>
    <w:rsid w:val="00EE586C"/>
    <w:rsid w:val="00EE5AA5"/>
    <w:rsid w:val="00F165BB"/>
    <w:rsid w:val="00F2197B"/>
    <w:rsid w:val="00F2466C"/>
    <w:rsid w:val="00F34EA2"/>
    <w:rsid w:val="00F42C6C"/>
    <w:rsid w:val="00F45529"/>
    <w:rsid w:val="00F572A7"/>
    <w:rsid w:val="00F67024"/>
    <w:rsid w:val="00F85969"/>
    <w:rsid w:val="00F94669"/>
    <w:rsid w:val="00F966E0"/>
    <w:rsid w:val="00F972CC"/>
    <w:rsid w:val="00FA2307"/>
    <w:rsid w:val="00FB3EB9"/>
    <w:rsid w:val="00FB5BF3"/>
    <w:rsid w:val="00FC5BE6"/>
    <w:rsid w:val="00FD053E"/>
    <w:rsid w:val="00FF0699"/>
    <w:rsid w:val="00FF1922"/>
    <w:rsid w:val="00FF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F3"/>
    <w:pPr>
      <w:spacing w:after="200" w:line="288" w:lineRule="auto"/>
    </w:pPr>
    <w:rPr>
      <w:i/>
      <w:iCs/>
    </w:rPr>
  </w:style>
  <w:style w:type="paragraph" w:styleId="Ttulo1">
    <w:name w:val="heading 1"/>
    <w:basedOn w:val="Normal"/>
    <w:next w:val="Normal"/>
    <w:link w:val="Ttulo1Car"/>
    <w:uiPriority w:val="9"/>
    <w:qFormat/>
    <w:rsid w:val="0012432F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22423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432F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43634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432F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43634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432F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4363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432F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43634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432F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43634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432F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43634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432F"/>
    <w:pPr>
      <w:spacing w:before="200" w:after="100" w:line="240" w:lineRule="auto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432F"/>
    <w:pPr>
      <w:spacing w:before="200" w:after="100" w:line="240" w:lineRule="auto"/>
      <w:contextualSpacing/>
      <w:outlineLvl w:val="8"/>
    </w:pPr>
    <w:rPr>
      <w:rFonts w:ascii="Cambria" w:hAnsi="Cambria"/>
      <w:color w:val="C0504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754B9"/>
    <w:pPr>
      <w:pBdr>
        <w:top w:val="single" w:sz="48" w:space="0" w:color="C0504D"/>
        <w:bottom w:val="single" w:sz="48" w:space="0" w:color="C0504D"/>
      </w:pBdr>
      <w:shd w:val="clear" w:color="auto" w:fill="31849B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customStyle="1" w:styleId="TtuloCar">
    <w:name w:val="Título Car"/>
    <w:link w:val="Ttulo"/>
    <w:uiPriority w:val="10"/>
    <w:rsid w:val="00B754B9"/>
    <w:rPr>
      <w:rFonts w:ascii="Cambria" w:hAnsi="Cambria"/>
      <w:i/>
      <w:iCs/>
      <w:color w:val="FFFFFF"/>
      <w:spacing w:val="10"/>
      <w:sz w:val="48"/>
      <w:szCs w:val="48"/>
      <w:shd w:val="clear" w:color="auto" w:fill="31849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52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852BE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00239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02391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0239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02391"/>
    <w:rPr>
      <w:lang w:val="es-ES" w:eastAsia="es-ES"/>
    </w:rPr>
  </w:style>
  <w:style w:type="character" w:customStyle="1" w:styleId="Ttulo1Car">
    <w:name w:val="Título 1 Car"/>
    <w:link w:val="Ttulo1"/>
    <w:uiPriority w:val="9"/>
    <w:rsid w:val="0012432F"/>
    <w:rPr>
      <w:rFonts w:ascii="Cambria" w:eastAsia="Times New Roman" w:hAnsi="Cambria" w:cs="Times New Roman"/>
      <w:b/>
      <w:bCs/>
      <w:i/>
      <w:iCs/>
      <w:color w:val="622423"/>
      <w:shd w:val="clear" w:color="auto" w:fill="F2DBDB"/>
    </w:rPr>
  </w:style>
  <w:style w:type="character" w:customStyle="1" w:styleId="Ttulo2Car">
    <w:name w:val="Título 2 Car"/>
    <w:link w:val="Ttulo2"/>
    <w:uiPriority w:val="9"/>
    <w:semiHidden/>
    <w:rsid w:val="0012432F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Ttulo3Car">
    <w:name w:val="Título 3 Car"/>
    <w:link w:val="Ttulo3"/>
    <w:uiPriority w:val="9"/>
    <w:semiHidden/>
    <w:rsid w:val="0012432F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Ttulo4Car">
    <w:name w:val="Título 4 Car"/>
    <w:link w:val="Ttulo4"/>
    <w:uiPriority w:val="9"/>
    <w:semiHidden/>
    <w:rsid w:val="0012432F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Ttulo5Car">
    <w:name w:val="Título 5 Car"/>
    <w:link w:val="Ttulo5"/>
    <w:uiPriority w:val="9"/>
    <w:semiHidden/>
    <w:rsid w:val="0012432F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Ttulo6Car">
    <w:name w:val="Título 6 Car"/>
    <w:link w:val="Ttulo6"/>
    <w:uiPriority w:val="9"/>
    <w:semiHidden/>
    <w:rsid w:val="0012432F"/>
    <w:rPr>
      <w:rFonts w:ascii="Cambria" w:eastAsia="Times New Roman" w:hAnsi="Cambria" w:cs="Times New Roman"/>
      <w:i/>
      <w:iCs/>
      <w:color w:val="943634"/>
    </w:rPr>
  </w:style>
  <w:style w:type="character" w:customStyle="1" w:styleId="Ttulo7Car">
    <w:name w:val="Título 7 Car"/>
    <w:link w:val="Ttulo7"/>
    <w:uiPriority w:val="9"/>
    <w:semiHidden/>
    <w:rsid w:val="0012432F"/>
    <w:rPr>
      <w:rFonts w:ascii="Cambria" w:eastAsia="Times New Roman" w:hAnsi="Cambria" w:cs="Times New Roman"/>
      <w:i/>
      <w:iCs/>
      <w:color w:val="943634"/>
    </w:rPr>
  </w:style>
  <w:style w:type="character" w:customStyle="1" w:styleId="Ttulo8Car">
    <w:name w:val="Título 8 Car"/>
    <w:link w:val="Ttulo8"/>
    <w:uiPriority w:val="9"/>
    <w:semiHidden/>
    <w:rsid w:val="0012432F"/>
    <w:rPr>
      <w:rFonts w:ascii="Cambria" w:eastAsia="Times New Roman" w:hAnsi="Cambria" w:cs="Times New Roman"/>
      <w:i/>
      <w:iCs/>
      <w:color w:val="C0504D"/>
    </w:rPr>
  </w:style>
  <w:style w:type="character" w:customStyle="1" w:styleId="Ttulo9Car">
    <w:name w:val="Título 9 Car"/>
    <w:link w:val="Ttulo9"/>
    <w:uiPriority w:val="9"/>
    <w:semiHidden/>
    <w:rsid w:val="0012432F"/>
    <w:rPr>
      <w:rFonts w:ascii="Cambria" w:eastAsia="Times New Roman" w:hAnsi="Cambria" w:cs="Times New Roman"/>
      <w:i/>
      <w:iCs/>
      <w:color w:val="C0504D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2432F"/>
    <w:rPr>
      <w:b/>
      <w:bCs/>
      <w:color w:val="943634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432F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22423"/>
      <w:sz w:val="24"/>
      <w:szCs w:val="24"/>
    </w:rPr>
  </w:style>
  <w:style w:type="character" w:customStyle="1" w:styleId="SubttuloCar">
    <w:name w:val="Subtítulo Car"/>
    <w:link w:val="Subttulo"/>
    <w:uiPriority w:val="11"/>
    <w:rsid w:val="0012432F"/>
    <w:rPr>
      <w:rFonts w:ascii="Cambria" w:eastAsia="Times New Roman" w:hAnsi="Cambria" w:cs="Times New Roman"/>
      <w:i/>
      <w:iCs/>
      <w:color w:val="622423"/>
      <w:sz w:val="24"/>
      <w:szCs w:val="24"/>
    </w:rPr>
  </w:style>
  <w:style w:type="character" w:styleId="Textoennegrita">
    <w:name w:val="Strong"/>
    <w:uiPriority w:val="22"/>
    <w:qFormat/>
    <w:rsid w:val="0012432F"/>
    <w:rPr>
      <w:b/>
      <w:bCs/>
      <w:spacing w:val="0"/>
    </w:rPr>
  </w:style>
  <w:style w:type="character" w:styleId="nfasis">
    <w:name w:val="Emphasis"/>
    <w:uiPriority w:val="20"/>
    <w:qFormat/>
    <w:rsid w:val="0012432F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Sinespaciado">
    <w:name w:val="No Spacing"/>
    <w:basedOn w:val="Normal"/>
    <w:uiPriority w:val="1"/>
    <w:qFormat/>
    <w:rsid w:val="0012432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2432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2432F"/>
    <w:rPr>
      <w:i w:val="0"/>
      <w:iCs w:val="0"/>
      <w:color w:val="943634"/>
    </w:rPr>
  </w:style>
  <w:style w:type="character" w:customStyle="1" w:styleId="CitaCar">
    <w:name w:val="Cita Car"/>
    <w:link w:val="Cita"/>
    <w:uiPriority w:val="29"/>
    <w:rsid w:val="0012432F"/>
    <w:rPr>
      <w:color w:val="943634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432F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character" w:customStyle="1" w:styleId="CitadestacadaCar">
    <w:name w:val="Cita destacada Car"/>
    <w:link w:val="Citadestacada"/>
    <w:uiPriority w:val="30"/>
    <w:rsid w:val="0012432F"/>
    <w:rPr>
      <w:rFonts w:ascii="Cambria" w:eastAsia="Times New Roman" w:hAnsi="Cambria" w:cs="Times New Roman"/>
      <w:b/>
      <w:bCs/>
      <w:i/>
      <w:iCs/>
      <w:color w:val="C0504D"/>
      <w:sz w:val="20"/>
      <w:szCs w:val="20"/>
    </w:rPr>
  </w:style>
  <w:style w:type="character" w:styleId="nfasissutil">
    <w:name w:val="Subtle Emphasis"/>
    <w:uiPriority w:val="19"/>
    <w:qFormat/>
    <w:rsid w:val="0012432F"/>
    <w:rPr>
      <w:rFonts w:ascii="Cambria" w:eastAsia="Times New Roman" w:hAnsi="Cambria" w:cs="Times New Roman"/>
      <w:i/>
      <w:iCs/>
      <w:color w:val="C0504D"/>
    </w:rPr>
  </w:style>
  <w:style w:type="character" w:styleId="nfasisintenso">
    <w:name w:val="Intense Emphasis"/>
    <w:uiPriority w:val="21"/>
    <w:qFormat/>
    <w:rsid w:val="0012432F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Referenciasutil">
    <w:name w:val="Subtle Reference"/>
    <w:uiPriority w:val="31"/>
    <w:qFormat/>
    <w:rsid w:val="0012432F"/>
    <w:rPr>
      <w:i/>
      <w:iCs/>
      <w:smallCaps/>
      <w:color w:val="C0504D"/>
      <w:u w:color="C0504D"/>
    </w:rPr>
  </w:style>
  <w:style w:type="character" w:styleId="Referenciaintensa">
    <w:name w:val="Intense Reference"/>
    <w:uiPriority w:val="32"/>
    <w:qFormat/>
    <w:rsid w:val="0012432F"/>
    <w:rPr>
      <w:b/>
      <w:bCs/>
      <w:i/>
      <w:iCs/>
      <w:smallCaps/>
      <w:color w:val="C0504D"/>
      <w:u w:color="C0504D"/>
    </w:rPr>
  </w:style>
  <w:style w:type="character" w:styleId="Ttulodellibro">
    <w:name w:val="Book Title"/>
    <w:uiPriority w:val="33"/>
    <w:qFormat/>
    <w:rsid w:val="0012432F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2432F"/>
    <w:pPr>
      <w:outlineLvl w:val="9"/>
    </w:pPr>
    <w:rPr>
      <w:lang w:bidi="en-US"/>
    </w:rPr>
  </w:style>
  <w:style w:type="paragraph" w:customStyle="1" w:styleId="Estilo1">
    <w:name w:val="Estilo1"/>
    <w:basedOn w:val="Ttulo"/>
    <w:qFormat/>
    <w:rsid w:val="00B754B9"/>
    <w:pPr>
      <w:pBdr>
        <w:top w:val="none" w:sz="0" w:space="0" w:color="auto"/>
        <w:bottom w:val="none" w:sz="0" w:space="0" w:color="auto"/>
      </w:pBdr>
    </w:pPr>
  </w:style>
  <w:style w:type="paragraph" w:styleId="Revisin">
    <w:name w:val="Revision"/>
    <w:hidden/>
    <w:uiPriority w:val="99"/>
    <w:semiHidden/>
    <w:rsid w:val="00304009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9335C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F3"/>
    <w:pPr>
      <w:spacing w:after="200" w:line="288" w:lineRule="auto"/>
    </w:pPr>
    <w:rPr>
      <w:i/>
      <w:iCs/>
    </w:rPr>
  </w:style>
  <w:style w:type="paragraph" w:styleId="Ttulo1">
    <w:name w:val="heading 1"/>
    <w:basedOn w:val="Normal"/>
    <w:next w:val="Normal"/>
    <w:link w:val="Ttulo1Car"/>
    <w:uiPriority w:val="9"/>
    <w:qFormat/>
    <w:rsid w:val="0012432F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22423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432F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43634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432F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43634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432F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4363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432F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43634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432F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43634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432F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43634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432F"/>
    <w:pPr>
      <w:spacing w:before="200" w:after="100" w:line="240" w:lineRule="auto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432F"/>
    <w:pPr>
      <w:spacing w:before="200" w:after="100" w:line="240" w:lineRule="auto"/>
      <w:contextualSpacing/>
      <w:outlineLvl w:val="8"/>
    </w:pPr>
    <w:rPr>
      <w:rFonts w:ascii="Cambria" w:hAnsi="Cambria"/>
      <w:color w:val="C0504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754B9"/>
    <w:pPr>
      <w:pBdr>
        <w:top w:val="single" w:sz="48" w:space="0" w:color="C0504D"/>
        <w:bottom w:val="single" w:sz="48" w:space="0" w:color="C0504D"/>
      </w:pBdr>
      <w:shd w:val="clear" w:color="auto" w:fill="31849B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customStyle="1" w:styleId="TtuloCar">
    <w:name w:val="Título Car"/>
    <w:link w:val="Ttulo"/>
    <w:uiPriority w:val="10"/>
    <w:rsid w:val="00B754B9"/>
    <w:rPr>
      <w:rFonts w:ascii="Cambria" w:hAnsi="Cambria"/>
      <w:i/>
      <w:iCs/>
      <w:color w:val="FFFFFF"/>
      <w:spacing w:val="10"/>
      <w:sz w:val="48"/>
      <w:szCs w:val="48"/>
      <w:shd w:val="clear" w:color="auto" w:fill="31849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52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852BE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00239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02391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0239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02391"/>
    <w:rPr>
      <w:lang w:val="es-ES" w:eastAsia="es-ES"/>
    </w:rPr>
  </w:style>
  <w:style w:type="character" w:customStyle="1" w:styleId="Ttulo1Car">
    <w:name w:val="Título 1 Car"/>
    <w:link w:val="Ttulo1"/>
    <w:uiPriority w:val="9"/>
    <w:rsid w:val="0012432F"/>
    <w:rPr>
      <w:rFonts w:ascii="Cambria" w:eastAsia="Times New Roman" w:hAnsi="Cambria" w:cs="Times New Roman"/>
      <w:b/>
      <w:bCs/>
      <w:i/>
      <w:iCs/>
      <w:color w:val="622423"/>
      <w:shd w:val="clear" w:color="auto" w:fill="F2DBDB"/>
    </w:rPr>
  </w:style>
  <w:style w:type="character" w:customStyle="1" w:styleId="Ttulo2Car">
    <w:name w:val="Título 2 Car"/>
    <w:link w:val="Ttulo2"/>
    <w:uiPriority w:val="9"/>
    <w:semiHidden/>
    <w:rsid w:val="0012432F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Ttulo3Car">
    <w:name w:val="Título 3 Car"/>
    <w:link w:val="Ttulo3"/>
    <w:uiPriority w:val="9"/>
    <w:semiHidden/>
    <w:rsid w:val="0012432F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Ttulo4Car">
    <w:name w:val="Título 4 Car"/>
    <w:link w:val="Ttulo4"/>
    <w:uiPriority w:val="9"/>
    <w:semiHidden/>
    <w:rsid w:val="0012432F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Ttulo5Car">
    <w:name w:val="Título 5 Car"/>
    <w:link w:val="Ttulo5"/>
    <w:uiPriority w:val="9"/>
    <w:semiHidden/>
    <w:rsid w:val="0012432F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Ttulo6Car">
    <w:name w:val="Título 6 Car"/>
    <w:link w:val="Ttulo6"/>
    <w:uiPriority w:val="9"/>
    <w:semiHidden/>
    <w:rsid w:val="0012432F"/>
    <w:rPr>
      <w:rFonts w:ascii="Cambria" w:eastAsia="Times New Roman" w:hAnsi="Cambria" w:cs="Times New Roman"/>
      <w:i/>
      <w:iCs/>
      <w:color w:val="943634"/>
    </w:rPr>
  </w:style>
  <w:style w:type="character" w:customStyle="1" w:styleId="Ttulo7Car">
    <w:name w:val="Título 7 Car"/>
    <w:link w:val="Ttulo7"/>
    <w:uiPriority w:val="9"/>
    <w:semiHidden/>
    <w:rsid w:val="0012432F"/>
    <w:rPr>
      <w:rFonts w:ascii="Cambria" w:eastAsia="Times New Roman" w:hAnsi="Cambria" w:cs="Times New Roman"/>
      <w:i/>
      <w:iCs/>
      <w:color w:val="943634"/>
    </w:rPr>
  </w:style>
  <w:style w:type="character" w:customStyle="1" w:styleId="Ttulo8Car">
    <w:name w:val="Título 8 Car"/>
    <w:link w:val="Ttulo8"/>
    <w:uiPriority w:val="9"/>
    <w:semiHidden/>
    <w:rsid w:val="0012432F"/>
    <w:rPr>
      <w:rFonts w:ascii="Cambria" w:eastAsia="Times New Roman" w:hAnsi="Cambria" w:cs="Times New Roman"/>
      <w:i/>
      <w:iCs/>
      <w:color w:val="C0504D"/>
    </w:rPr>
  </w:style>
  <w:style w:type="character" w:customStyle="1" w:styleId="Ttulo9Car">
    <w:name w:val="Título 9 Car"/>
    <w:link w:val="Ttulo9"/>
    <w:uiPriority w:val="9"/>
    <w:semiHidden/>
    <w:rsid w:val="0012432F"/>
    <w:rPr>
      <w:rFonts w:ascii="Cambria" w:eastAsia="Times New Roman" w:hAnsi="Cambria" w:cs="Times New Roman"/>
      <w:i/>
      <w:iCs/>
      <w:color w:val="C0504D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2432F"/>
    <w:rPr>
      <w:b/>
      <w:bCs/>
      <w:color w:val="943634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432F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22423"/>
      <w:sz w:val="24"/>
      <w:szCs w:val="24"/>
    </w:rPr>
  </w:style>
  <w:style w:type="character" w:customStyle="1" w:styleId="SubttuloCar">
    <w:name w:val="Subtítulo Car"/>
    <w:link w:val="Subttulo"/>
    <w:uiPriority w:val="11"/>
    <w:rsid w:val="0012432F"/>
    <w:rPr>
      <w:rFonts w:ascii="Cambria" w:eastAsia="Times New Roman" w:hAnsi="Cambria" w:cs="Times New Roman"/>
      <w:i/>
      <w:iCs/>
      <w:color w:val="622423"/>
      <w:sz w:val="24"/>
      <w:szCs w:val="24"/>
    </w:rPr>
  </w:style>
  <w:style w:type="character" w:styleId="Textoennegrita">
    <w:name w:val="Strong"/>
    <w:uiPriority w:val="22"/>
    <w:qFormat/>
    <w:rsid w:val="0012432F"/>
    <w:rPr>
      <w:b/>
      <w:bCs/>
      <w:spacing w:val="0"/>
    </w:rPr>
  </w:style>
  <w:style w:type="character" w:styleId="nfasis">
    <w:name w:val="Emphasis"/>
    <w:uiPriority w:val="20"/>
    <w:qFormat/>
    <w:rsid w:val="0012432F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Sinespaciado">
    <w:name w:val="No Spacing"/>
    <w:basedOn w:val="Normal"/>
    <w:uiPriority w:val="1"/>
    <w:qFormat/>
    <w:rsid w:val="0012432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2432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2432F"/>
    <w:rPr>
      <w:i w:val="0"/>
      <w:iCs w:val="0"/>
      <w:color w:val="943634"/>
    </w:rPr>
  </w:style>
  <w:style w:type="character" w:customStyle="1" w:styleId="CitaCar">
    <w:name w:val="Cita Car"/>
    <w:link w:val="Cita"/>
    <w:uiPriority w:val="29"/>
    <w:rsid w:val="0012432F"/>
    <w:rPr>
      <w:color w:val="943634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432F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character" w:customStyle="1" w:styleId="CitadestacadaCar">
    <w:name w:val="Cita destacada Car"/>
    <w:link w:val="Citadestacada"/>
    <w:uiPriority w:val="30"/>
    <w:rsid w:val="0012432F"/>
    <w:rPr>
      <w:rFonts w:ascii="Cambria" w:eastAsia="Times New Roman" w:hAnsi="Cambria" w:cs="Times New Roman"/>
      <w:b/>
      <w:bCs/>
      <w:i/>
      <w:iCs/>
      <w:color w:val="C0504D"/>
      <w:sz w:val="20"/>
      <w:szCs w:val="20"/>
    </w:rPr>
  </w:style>
  <w:style w:type="character" w:styleId="nfasissutil">
    <w:name w:val="Subtle Emphasis"/>
    <w:uiPriority w:val="19"/>
    <w:qFormat/>
    <w:rsid w:val="0012432F"/>
    <w:rPr>
      <w:rFonts w:ascii="Cambria" w:eastAsia="Times New Roman" w:hAnsi="Cambria" w:cs="Times New Roman"/>
      <w:i/>
      <w:iCs/>
      <w:color w:val="C0504D"/>
    </w:rPr>
  </w:style>
  <w:style w:type="character" w:styleId="nfasisintenso">
    <w:name w:val="Intense Emphasis"/>
    <w:uiPriority w:val="21"/>
    <w:qFormat/>
    <w:rsid w:val="0012432F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Referenciasutil">
    <w:name w:val="Subtle Reference"/>
    <w:uiPriority w:val="31"/>
    <w:qFormat/>
    <w:rsid w:val="0012432F"/>
    <w:rPr>
      <w:i/>
      <w:iCs/>
      <w:smallCaps/>
      <w:color w:val="C0504D"/>
      <w:u w:color="C0504D"/>
    </w:rPr>
  </w:style>
  <w:style w:type="character" w:styleId="Referenciaintensa">
    <w:name w:val="Intense Reference"/>
    <w:uiPriority w:val="32"/>
    <w:qFormat/>
    <w:rsid w:val="0012432F"/>
    <w:rPr>
      <w:b/>
      <w:bCs/>
      <w:i/>
      <w:iCs/>
      <w:smallCaps/>
      <w:color w:val="C0504D"/>
      <w:u w:color="C0504D"/>
    </w:rPr>
  </w:style>
  <w:style w:type="character" w:styleId="Ttulodellibro">
    <w:name w:val="Book Title"/>
    <w:uiPriority w:val="33"/>
    <w:qFormat/>
    <w:rsid w:val="0012432F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2432F"/>
    <w:pPr>
      <w:outlineLvl w:val="9"/>
    </w:pPr>
    <w:rPr>
      <w:lang w:bidi="en-US"/>
    </w:rPr>
  </w:style>
  <w:style w:type="paragraph" w:customStyle="1" w:styleId="Estilo1">
    <w:name w:val="Estilo1"/>
    <w:basedOn w:val="Ttulo"/>
    <w:qFormat/>
    <w:rsid w:val="00B754B9"/>
    <w:pPr>
      <w:pBdr>
        <w:top w:val="none" w:sz="0" w:space="0" w:color="auto"/>
        <w:bottom w:val="none" w:sz="0" w:space="0" w:color="auto"/>
      </w:pBdr>
    </w:pPr>
  </w:style>
  <w:style w:type="paragraph" w:styleId="Revisin">
    <w:name w:val="Revision"/>
    <w:hidden/>
    <w:uiPriority w:val="99"/>
    <w:semiHidden/>
    <w:rsid w:val="00304009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9335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arra\Documents\FACULTADES-SECTORES\1%20BB%20-%20Blackboard\Alta%20de%20nuevas%20asignaturas%20-NUEVO-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DB5C35CB7A94AE8B2323A175E8D6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71F11-768C-4C60-9BA8-58417936A378}"/>
      </w:docPartPr>
      <w:docPartBody>
        <w:p w:rsidR="001C3999" w:rsidRDefault="00F5246F" w:rsidP="00F5246F">
          <w:pPr>
            <w:pStyle w:val="8DB5C35CB7A94AE8B2323A175E8D6DC2"/>
          </w:pPr>
          <w:r>
            <w:t>Se cursa/No se cursa.</w:t>
          </w:r>
        </w:p>
      </w:docPartBody>
    </w:docPart>
    <w:docPart>
      <w:docPartPr>
        <w:name w:val="D5AC3F31F2224CA9B624096F5FB1F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D02CC-34DF-4FF8-B6B9-4467F1BA6AEC}"/>
      </w:docPartPr>
      <w:docPartBody>
        <w:p w:rsidR="001C3999" w:rsidRDefault="00E2621C" w:rsidP="00E2621C">
          <w:pPr>
            <w:pStyle w:val="D5AC3F31F2224CA9B624096F5FB1F2E33"/>
          </w:pPr>
          <w:r>
            <w:rPr>
              <w:b/>
            </w:rPr>
            <w:t>0 / 0,5 / 1 / 1,5 / 2 / 2,5 / 4 / etc.</w:t>
          </w:r>
        </w:p>
      </w:docPartBody>
    </w:docPart>
    <w:docPart>
      <w:docPartPr>
        <w:name w:val="5392586CD0DB453F8EC9775C3119C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2EE00-2024-414F-9F3E-C57758421B1E}"/>
      </w:docPartPr>
      <w:docPartBody>
        <w:p w:rsidR="001C3999" w:rsidRDefault="00E2621C" w:rsidP="00E2621C">
          <w:pPr>
            <w:pStyle w:val="5392586CD0DB453F8EC9775C3119C83A3"/>
          </w:pPr>
          <w:r>
            <w:rPr>
              <w:b/>
            </w:rPr>
            <w:t>0 / 0,5 / 1 / 1,5 /etc.</w:t>
          </w:r>
        </w:p>
      </w:docPartBody>
    </w:docPart>
    <w:docPart>
      <w:docPartPr>
        <w:name w:val="3361688D9ACF4ED2A92F4B48BC7DA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4B607-1519-4B26-BEF1-2AD342B0D547}"/>
      </w:docPartPr>
      <w:docPartBody>
        <w:p w:rsidR="001C3999" w:rsidRDefault="00E2621C" w:rsidP="00E2621C">
          <w:pPr>
            <w:pStyle w:val="3361688D9ACF4ED2A92F4B48BC7DA8502"/>
          </w:pPr>
          <w:r w:rsidRPr="00285E4C">
            <w:rPr>
              <w:b/>
            </w:rPr>
            <w:t>Complete con la Facultad que corresponda</w:t>
          </w:r>
        </w:p>
      </w:docPartBody>
    </w:docPart>
    <w:docPart>
      <w:docPartPr>
        <w:name w:val="C83D3F883CFD42CF8C052A1C6C5A0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D7D3F-0A06-43CB-8935-1EA6F79F047C}"/>
      </w:docPartPr>
      <w:docPartBody>
        <w:p w:rsidR="001C3999" w:rsidRDefault="00E2621C" w:rsidP="00E2621C">
          <w:pPr>
            <w:pStyle w:val="C83D3F883CFD42CF8C052A1C6C5A0D323"/>
          </w:pPr>
          <w:r>
            <w:rPr>
              <w:b/>
            </w:rPr>
            <w:t>Agregue la sigla del DEPTO al que pertenece esta materia</w:t>
          </w:r>
        </w:p>
      </w:docPartBody>
    </w:docPart>
    <w:docPart>
      <w:docPartPr>
        <w:name w:val="CCF6790459664EB6A774BB735E87B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D8740-3381-4822-801B-41474BFCCEE6}"/>
      </w:docPartPr>
      <w:docPartBody>
        <w:p w:rsidR="001C3999" w:rsidRDefault="00E2621C" w:rsidP="00E2621C">
          <w:pPr>
            <w:pStyle w:val="CCF6790459664EB6A774BB735E87BAC43"/>
          </w:pPr>
          <w:r>
            <w:rPr>
              <w:b/>
            </w:rPr>
            <w:t>GRADO / POSGRADO / EXTENSION</w:t>
          </w:r>
        </w:p>
      </w:docPartBody>
    </w:docPart>
    <w:docPart>
      <w:docPartPr>
        <w:name w:val="87E0A23FC2CB428596626D3A9BE54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7BB91-A116-4135-8F38-152B5A34C428}"/>
      </w:docPartPr>
      <w:docPartBody>
        <w:p w:rsidR="001C3999" w:rsidRDefault="00E2621C" w:rsidP="00E2621C">
          <w:pPr>
            <w:pStyle w:val="87E0A23FC2CB428596626D3A9BE54CC53"/>
          </w:pPr>
          <w:r>
            <w:rPr>
              <w:b/>
            </w:rPr>
            <w:t>NO / SI</w:t>
          </w:r>
        </w:p>
      </w:docPartBody>
    </w:docPart>
    <w:docPart>
      <w:docPartPr>
        <w:name w:val="2076BF71FD39418CAE88D0DDC5458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29FEE-CE90-4CD4-B49E-1E9556429909}"/>
      </w:docPartPr>
      <w:docPartBody>
        <w:p w:rsidR="001C3999" w:rsidRDefault="00E2621C" w:rsidP="00E2621C">
          <w:pPr>
            <w:pStyle w:val="2076BF71FD39418CAE88D0DDC5458D5F2"/>
          </w:pPr>
          <w:r w:rsidRPr="00285E4C">
            <w:rPr>
              <w:b/>
            </w:rPr>
            <w:t>15 / 20 / 25 / 30 / 35 / etc.</w:t>
          </w:r>
        </w:p>
      </w:docPartBody>
    </w:docPart>
    <w:docPart>
      <w:docPartPr>
        <w:name w:val="7C9D60F2B1224E8D967429CB6B90A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81F0A-E67B-4CFB-AF26-77480F73BE4E}"/>
      </w:docPartPr>
      <w:docPartBody>
        <w:p w:rsidR="001C3999" w:rsidRDefault="00E2621C" w:rsidP="00E2621C">
          <w:pPr>
            <w:pStyle w:val="7C9D60F2B1224E8D967429CB6B90A16E3"/>
          </w:pPr>
          <w:r w:rsidRPr="00285E4C">
            <w:rPr>
              <w:b/>
            </w:rPr>
            <w:t>SI / NO</w:t>
          </w:r>
          <w:r w:rsidRPr="0000432A">
            <w:rPr>
              <w:rStyle w:val="Textodelmarcadordeposicin"/>
            </w:rPr>
            <w:t>.</w:t>
          </w:r>
        </w:p>
      </w:docPartBody>
    </w:docPart>
    <w:docPart>
      <w:docPartPr>
        <w:name w:val="E478737015F14D65B9EC935610233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CCAC-16BE-4DBA-8CC2-248735477C69}"/>
      </w:docPartPr>
      <w:docPartBody>
        <w:p w:rsidR="001C3999" w:rsidRDefault="00E2621C" w:rsidP="00E2621C">
          <w:pPr>
            <w:pStyle w:val="E478737015F14D65B9EC935610233A922"/>
          </w:pPr>
          <w:r w:rsidRPr="00285E4C">
            <w:rPr>
              <w:b/>
            </w:rPr>
            <w:t>SIN VENCIMIENTO / 1 / 2 / 3 / 4 / 5 / 6 / 7.</w:t>
          </w:r>
        </w:p>
      </w:docPartBody>
    </w:docPart>
    <w:docPart>
      <w:docPartPr>
        <w:name w:val="5F962B2007FC40A699175E4AE3E3A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EA0DD-A7B2-454B-B547-6CBF26E4408A}"/>
      </w:docPartPr>
      <w:docPartBody>
        <w:p w:rsidR="00E12EBC" w:rsidRDefault="00E2621C" w:rsidP="00E2621C">
          <w:pPr>
            <w:pStyle w:val="5F962B2007FC40A699175E4AE3E3AA592"/>
          </w:pPr>
          <w:r w:rsidRPr="00FC5BE6">
            <w:rPr>
              <w:b/>
            </w:rPr>
            <w:t>luego de la creación agregar el código de asignatura otorgado</w:t>
          </w:r>
        </w:p>
      </w:docPartBody>
    </w:docPart>
    <w:docPart>
      <w:docPartPr>
        <w:name w:val="3BAEB7E0A3564A59BE2E5381E7D4C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7F19D-77DE-44BF-9F18-EA710509D6BD}"/>
      </w:docPartPr>
      <w:docPartBody>
        <w:p w:rsidR="00E12EBC" w:rsidRDefault="00E2621C" w:rsidP="00E2621C">
          <w:pPr>
            <w:pStyle w:val="3BAEB7E0A3564A59BE2E5381E7D4CD282"/>
          </w:pPr>
          <w:r>
            <w:rPr>
              <w:b/>
            </w:rPr>
            <w:t>Nombre de Asignatura que sale en Hoja de Situación</w:t>
          </w:r>
        </w:p>
      </w:docPartBody>
    </w:docPart>
    <w:docPart>
      <w:docPartPr>
        <w:name w:val="F11BC56F3ED94B16A1F353BFE3884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6638E-788D-4536-BF9F-9911DDCF1A3D}"/>
      </w:docPartPr>
      <w:docPartBody>
        <w:p w:rsidR="00E12EBC" w:rsidRDefault="00E2621C" w:rsidP="00E2621C">
          <w:pPr>
            <w:pStyle w:val="F11BC56F3ED94B16A1F353BFE3884EEE2"/>
          </w:pPr>
          <w:r>
            <w:rPr>
              <w:b/>
            </w:rPr>
            <w:t>Nombre de Asignatura que sale en algunos informes</w:t>
          </w:r>
        </w:p>
      </w:docPartBody>
    </w:docPart>
    <w:docPart>
      <w:docPartPr>
        <w:name w:val="7C0A07A8B08B49FB88E7CD49FB796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C98B0-6185-4B52-B907-3EA6C0FBFB0C}"/>
      </w:docPartPr>
      <w:docPartBody>
        <w:p w:rsidR="00E12EBC" w:rsidRDefault="00E2621C" w:rsidP="00E2621C">
          <w:pPr>
            <w:pStyle w:val="7C0A07A8B08B49FB88E7CD49FB7963522"/>
          </w:pPr>
          <w:r>
            <w:rPr>
              <w:b/>
            </w:rPr>
            <w:t>Nombre para la creación del Aula Virtual</w:t>
          </w:r>
        </w:p>
      </w:docPartBody>
    </w:docPart>
    <w:docPart>
      <w:docPartPr>
        <w:name w:val="CA3F91E827EF40DEA3B5FD84065F3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59B75-295E-46D2-9795-F92018198B2B}"/>
      </w:docPartPr>
      <w:docPartBody>
        <w:p w:rsidR="00E12EBC" w:rsidRDefault="00E2621C" w:rsidP="00E2621C">
          <w:pPr>
            <w:pStyle w:val="CA3F91E827EF40DEA3B5FD84065F37F72"/>
          </w:pPr>
          <w:r w:rsidRPr="0083010A">
            <w:rPr>
              <w:b/>
            </w:rPr>
            <w:t>Contenido de la Asignatura</w:t>
          </w:r>
        </w:p>
      </w:docPartBody>
    </w:docPart>
    <w:docPart>
      <w:docPartPr>
        <w:name w:val="33FEF4F07C4940E4978308F4516E8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13657-4DFC-43B6-937A-E201BDC01B16}"/>
      </w:docPartPr>
      <w:docPartBody>
        <w:p w:rsidR="00E12EBC" w:rsidRDefault="00E2621C" w:rsidP="00E2621C">
          <w:pPr>
            <w:pStyle w:val="33FEF4F07C4940E4978308F4516E8D412"/>
          </w:pPr>
          <w:r w:rsidRPr="00DE6E63">
            <w:rPr>
              <w:b/>
            </w:rPr>
            <w:t>Hs. Semanales</w:t>
          </w:r>
          <w:r>
            <w:rPr>
              <w:b/>
            </w:rPr>
            <w:t xml:space="preserve"> </w:t>
          </w:r>
          <w:r w:rsidRPr="00FF1922">
            <w:rPr>
              <w:sz w:val="18"/>
              <w:szCs w:val="18"/>
            </w:rPr>
            <w:t>(de la RM/RCSU)</w:t>
          </w:r>
        </w:p>
      </w:docPartBody>
    </w:docPart>
    <w:docPart>
      <w:docPartPr>
        <w:name w:val="0147FA6A23C8449AAE178535E2E54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9933E-0215-43CE-97FB-7A61721D5AA2}"/>
      </w:docPartPr>
      <w:docPartBody>
        <w:p w:rsidR="00E12EBC" w:rsidRDefault="00E2621C" w:rsidP="00E2621C">
          <w:pPr>
            <w:pStyle w:val="0147FA6A23C8449AAE178535E2E54B132"/>
          </w:pPr>
          <w:r w:rsidRPr="00DE6E63">
            <w:rPr>
              <w:b/>
            </w:rPr>
            <w:t>Hs. Totales</w:t>
          </w:r>
          <w:r>
            <w:rPr>
              <w:b/>
            </w:rPr>
            <w:t xml:space="preserve"> </w:t>
          </w:r>
          <w:r w:rsidRPr="00FF1922">
            <w:rPr>
              <w:sz w:val="18"/>
              <w:szCs w:val="18"/>
            </w:rPr>
            <w:t>(de la RM/RCSU)</w:t>
          </w:r>
        </w:p>
      </w:docPartBody>
    </w:docPart>
    <w:docPart>
      <w:docPartPr>
        <w:name w:val="BDA2812EAA8C4561B7E857432B677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D43B0-A825-451B-AF26-DBE578D2DE06}"/>
      </w:docPartPr>
      <w:docPartBody>
        <w:p w:rsidR="00E12EBC" w:rsidRDefault="00E2621C">
          <w:r>
            <w:t xml:space="preserve"> _______ </w:t>
          </w:r>
        </w:p>
      </w:docPartBody>
    </w:docPart>
    <w:docPart>
      <w:docPartPr>
        <w:name w:val="20C47426043642AFA7C1C766D0974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FDC10-9FEC-4301-986B-4C8D99E84582}"/>
      </w:docPartPr>
      <w:docPartBody>
        <w:p w:rsidR="00E12EBC" w:rsidRDefault="00E2621C">
          <w:r>
            <w:t xml:space="preserve"> _______ </w:t>
          </w:r>
        </w:p>
      </w:docPartBody>
    </w:docPart>
    <w:docPart>
      <w:docPartPr>
        <w:name w:val="6710AA8FF17440BF838B01C875B45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B6F7D-9CAB-4E5E-AD60-0982C368A4B6}"/>
      </w:docPartPr>
      <w:docPartBody>
        <w:p w:rsidR="00E12EBC" w:rsidRDefault="00E2621C">
          <w:r>
            <w:t xml:space="preserve"> _______ </w:t>
          </w:r>
        </w:p>
      </w:docPartBody>
    </w:docPart>
    <w:docPart>
      <w:docPartPr>
        <w:name w:val="7F68A8855D52474FA220C97D06A57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B2ADB-B330-47BE-975B-EAF69D350E24}"/>
      </w:docPartPr>
      <w:docPartBody>
        <w:p w:rsidR="00E12EBC" w:rsidRDefault="00E2621C">
          <w:r>
            <w:t xml:space="preserve"> _______ </w:t>
          </w:r>
        </w:p>
      </w:docPartBody>
    </w:docPart>
    <w:docPart>
      <w:docPartPr>
        <w:name w:val="1479BD913D814B0DB25B7060C4E96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6AEB4-4D7A-4DFB-BFF8-147BD06B93DB}"/>
      </w:docPartPr>
      <w:docPartBody>
        <w:p w:rsidR="00E12EBC" w:rsidRDefault="00E2621C" w:rsidP="00E2621C">
          <w:pPr>
            <w:pStyle w:val="1479BD913D814B0DB25B7060C4E96B0C2"/>
          </w:pPr>
          <w:r w:rsidRPr="00264509">
            <w:rPr>
              <w:b/>
            </w:rPr>
            <w:t>agregar el código de la asignatura</w:t>
          </w:r>
          <w:r>
            <w:rPr>
              <w:b/>
            </w:rPr>
            <w:t xml:space="preserve"> a clonar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46F"/>
    <w:rsid w:val="001C3999"/>
    <w:rsid w:val="002966E3"/>
    <w:rsid w:val="004F7614"/>
    <w:rsid w:val="005426F3"/>
    <w:rsid w:val="006B0BE5"/>
    <w:rsid w:val="00722BE9"/>
    <w:rsid w:val="00B46431"/>
    <w:rsid w:val="00D11EC5"/>
    <w:rsid w:val="00E12EBC"/>
    <w:rsid w:val="00E2621C"/>
    <w:rsid w:val="00F5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2621C"/>
    <w:rPr>
      <w:color w:val="808080"/>
    </w:rPr>
  </w:style>
  <w:style w:type="paragraph" w:customStyle="1" w:styleId="44047D76930A423DB84045C026D3D666">
    <w:name w:val="44047D76930A423DB84045C026D3D666"/>
    <w:rsid w:val="00F5246F"/>
  </w:style>
  <w:style w:type="paragraph" w:customStyle="1" w:styleId="AFEFD880B9134D16AC9C68675440BDB1">
    <w:name w:val="AFEFD880B9134D16AC9C68675440BDB1"/>
    <w:rsid w:val="00F5246F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8DB5C35CB7A94AE8B2323A175E8D6DC2">
    <w:name w:val="8DB5C35CB7A94AE8B2323A175E8D6DC2"/>
    <w:rsid w:val="00F5246F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4C16138B54324DD2B6084401B2039388">
    <w:name w:val="4C16138B54324DD2B6084401B2039388"/>
    <w:rsid w:val="00F5246F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ADC4B29ED410434B82BB8163F2B2FD04">
    <w:name w:val="ADC4B29ED410434B82BB8163F2B2FD04"/>
    <w:rsid w:val="00F5246F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4C16138B54324DD2B6084401B20393881">
    <w:name w:val="4C16138B54324DD2B6084401B20393881"/>
    <w:rsid w:val="00F5246F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ADC4B29ED410434B82BB8163F2B2FD041">
    <w:name w:val="ADC4B29ED410434B82BB8163F2B2FD041"/>
    <w:rsid w:val="00F5246F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4C16138B54324DD2B6084401B20393882">
    <w:name w:val="4C16138B54324DD2B6084401B20393882"/>
    <w:rsid w:val="00F5246F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ADC4B29ED410434B82BB8163F2B2FD042">
    <w:name w:val="ADC4B29ED410434B82BB8163F2B2FD042"/>
    <w:rsid w:val="00F5246F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4C16138B54324DD2B6084401B20393883">
    <w:name w:val="4C16138B54324DD2B6084401B20393883"/>
    <w:rsid w:val="00F5246F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ADC4B29ED410434B82BB8163F2B2FD043">
    <w:name w:val="ADC4B29ED410434B82BB8163F2B2FD043"/>
    <w:rsid w:val="00F5246F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1337CF5F47DA4585A8C29CD7A49880F8">
    <w:name w:val="1337CF5F47DA4585A8C29CD7A49880F8"/>
    <w:rsid w:val="00F5246F"/>
  </w:style>
  <w:style w:type="paragraph" w:customStyle="1" w:styleId="D5AC3F31F2224CA9B624096F5FB1F2E3">
    <w:name w:val="D5AC3F31F2224CA9B624096F5FB1F2E3"/>
    <w:rsid w:val="00F5246F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5392586CD0DB453F8EC9775C3119C83A">
    <w:name w:val="5392586CD0DB453F8EC9775C3119C83A"/>
    <w:rsid w:val="00F5246F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C83D3F883CFD42CF8C052A1C6C5A0D32">
    <w:name w:val="C83D3F883CFD42CF8C052A1C6C5A0D32"/>
    <w:rsid w:val="00F5246F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CCF6790459664EB6A774BB735E87BAC4">
    <w:name w:val="CCF6790459664EB6A774BB735E87BAC4"/>
    <w:rsid w:val="00F5246F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87E0A23FC2CB428596626D3A9BE54CC5">
    <w:name w:val="87E0A23FC2CB428596626D3A9BE54CC5"/>
    <w:rsid w:val="00F5246F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7C9D60F2B1224E8D967429CB6B90A16E">
    <w:name w:val="7C9D60F2B1224E8D967429CB6B90A16E"/>
    <w:rsid w:val="00F5246F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4C16138B54324DD2B6084401B20393884">
    <w:name w:val="4C16138B54324DD2B6084401B20393884"/>
    <w:rsid w:val="00F5246F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456876A1A9DB48BCA4C6AE48E6234CDA">
    <w:name w:val="456876A1A9DB48BCA4C6AE48E6234CDA"/>
    <w:rsid w:val="00F5246F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5F962B2007FC40A699175E4AE3E3AA59">
    <w:name w:val="5F962B2007FC40A699175E4AE3E3AA59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3BAEB7E0A3564A59BE2E5381E7D4CD28">
    <w:name w:val="3BAEB7E0A3564A59BE2E5381E7D4CD28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F11BC56F3ED94B16A1F353BFE3884EEE">
    <w:name w:val="F11BC56F3ED94B16A1F353BFE3884EEE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7C0A07A8B08B49FB88E7CD49FB796352">
    <w:name w:val="7C0A07A8B08B49FB88E7CD49FB796352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CA3F91E827EF40DEA3B5FD84065F37F7">
    <w:name w:val="CA3F91E827EF40DEA3B5FD84065F37F7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D5AC3F31F2224CA9B624096F5FB1F2E31">
    <w:name w:val="D5AC3F31F2224CA9B624096F5FB1F2E31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5392586CD0DB453F8EC9775C3119C83A1">
    <w:name w:val="5392586CD0DB453F8EC9775C3119C83A1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3361688D9ACF4ED2A92F4B48BC7DA850">
    <w:name w:val="3361688D9ACF4ED2A92F4B48BC7DA850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C83D3F883CFD42CF8C052A1C6C5A0D321">
    <w:name w:val="C83D3F883CFD42CF8C052A1C6C5A0D321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CCF6790459664EB6A774BB735E87BAC41">
    <w:name w:val="CCF6790459664EB6A774BB735E87BAC41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87E0A23FC2CB428596626D3A9BE54CC51">
    <w:name w:val="87E0A23FC2CB428596626D3A9BE54CC51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2076BF71FD39418CAE88D0DDC5458D5F">
    <w:name w:val="2076BF71FD39418CAE88D0DDC5458D5F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33FEF4F07C4940E4978308F4516E8D41">
    <w:name w:val="33FEF4F07C4940E4978308F4516E8D41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0147FA6A23C8449AAE178535E2E54B13">
    <w:name w:val="0147FA6A23C8449AAE178535E2E54B13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7C9D60F2B1224E8D967429CB6B90A16E1">
    <w:name w:val="7C9D60F2B1224E8D967429CB6B90A16E1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E478737015F14D65B9EC935610233A92">
    <w:name w:val="E478737015F14D65B9EC935610233A92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1479BD913D814B0DB25B7060C4E96B0C">
    <w:name w:val="1479BD913D814B0DB25B7060C4E96B0C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4C16138B54324DD2B6084401B20393885">
    <w:name w:val="4C16138B54324DD2B6084401B20393885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2A37BEF5E8084509A48D47C5718C8BEF">
    <w:name w:val="2A37BEF5E8084509A48D47C5718C8BEF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456876A1A9DB48BCA4C6AE48E6234CDA1">
    <w:name w:val="456876A1A9DB48BCA4C6AE48E6234CDA1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5F962B2007FC40A699175E4AE3E3AA591">
    <w:name w:val="5F962B2007FC40A699175E4AE3E3AA591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3BAEB7E0A3564A59BE2E5381E7D4CD281">
    <w:name w:val="3BAEB7E0A3564A59BE2E5381E7D4CD281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F11BC56F3ED94B16A1F353BFE3884EEE1">
    <w:name w:val="F11BC56F3ED94B16A1F353BFE3884EEE1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7C0A07A8B08B49FB88E7CD49FB7963521">
    <w:name w:val="7C0A07A8B08B49FB88E7CD49FB7963521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CA3F91E827EF40DEA3B5FD84065F37F71">
    <w:name w:val="CA3F91E827EF40DEA3B5FD84065F37F71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D5AC3F31F2224CA9B624096F5FB1F2E32">
    <w:name w:val="D5AC3F31F2224CA9B624096F5FB1F2E32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5392586CD0DB453F8EC9775C3119C83A2">
    <w:name w:val="5392586CD0DB453F8EC9775C3119C83A2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3361688D9ACF4ED2A92F4B48BC7DA8501">
    <w:name w:val="3361688D9ACF4ED2A92F4B48BC7DA8501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C83D3F883CFD42CF8C052A1C6C5A0D322">
    <w:name w:val="C83D3F883CFD42CF8C052A1C6C5A0D322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CCF6790459664EB6A774BB735E87BAC42">
    <w:name w:val="CCF6790459664EB6A774BB735E87BAC42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87E0A23FC2CB428596626D3A9BE54CC52">
    <w:name w:val="87E0A23FC2CB428596626D3A9BE54CC52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2076BF71FD39418CAE88D0DDC5458D5F1">
    <w:name w:val="2076BF71FD39418CAE88D0DDC5458D5F1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33FEF4F07C4940E4978308F4516E8D411">
    <w:name w:val="33FEF4F07C4940E4978308F4516E8D411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0147FA6A23C8449AAE178535E2E54B131">
    <w:name w:val="0147FA6A23C8449AAE178535E2E54B131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7C9D60F2B1224E8D967429CB6B90A16E2">
    <w:name w:val="7C9D60F2B1224E8D967429CB6B90A16E2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E478737015F14D65B9EC935610233A921">
    <w:name w:val="E478737015F14D65B9EC935610233A921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1479BD913D814B0DB25B7060C4E96B0C1">
    <w:name w:val="1479BD913D814B0DB25B7060C4E96B0C1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4C16138B54324DD2B6084401B20393886">
    <w:name w:val="4C16138B54324DD2B6084401B20393886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39C307FF39A64D798521542986443135">
    <w:name w:val="39C307FF39A64D798521542986443135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2A37BEF5E8084509A48D47C5718C8BEF1">
    <w:name w:val="2A37BEF5E8084509A48D47C5718C8BEF1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456876A1A9DB48BCA4C6AE48E6234CDA2">
    <w:name w:val="456876A1A9DB48BCA4C6AE48E6234CDA2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5F962B2007FC40A699175E4AE3E3AA592">
    <w:name w:val="5F962B2007FC40A699175E4AE3E3AA592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3BAEB7E0A3564A59BE2E5381E7D4CD282">
    <w:name w:val="3BAEB7E0A3564A59BE2E5381E7D4CD282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F11BC56F3ED94B16A1F353BFE3884EEE2">
    <w:name w:val="F11BC56F3ED94B16A1F353BFE3884EEE2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7C0A07A8B08B49FB88E7CD49FB7963522">
    <w:name w:val="7C0A07A8B08B49FB88E7CD49FB7963522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CA3F91E827EF40DEA3B5FD84065F37F72">
    <w:name w:val="CA3F91E827EF40DEA3B5FD84065F37F72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D5AC3F31F2224CA9B624096F5FB1F2E33">
    <w:name w:val="D5AC3F31F2224CA9B624096F5FB1F2E33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5392586CD0DB453F8EC9775C3119C83A3">
    <w:name w:val="5392586CD0DB453F8EC9775C3119C83A3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3361688D9ACF4ED2A92F4B48BC7DA8502">
    <w:name w:val="3361688D9ACF4ED2A92F4B48BC7DA8502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C83D3F883CFD42CF8C052A1C6C5A0D323">
    <w:name w:val="C83D3F883CFD42CF8C052A1C6C5A0D323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CCF6790459664EB6A774BB735E87BAC43">
    <w:name w:val="CCF6790459664EB6A774BB735E87BAC43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87E0A23FC2CB428596626D3A9BE54CC53">
    <w:name w:val="87E0A23FC2CB428596626D3A9BE54CC53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2076BF71FD39418CAE88D0DDC5458D5F2">
    <w:name w:val="2076BF71FD39418CAE88D0DDC5458D5F2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33FEF4F07C4940E4978308F4516E8D412">
    <w:name w:val="33FEF4F07C4940E4978308F4516E8D412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0147FA6A23C8449AAE178535E2E54B132">
    <w:name w:val="0147FA6A23C8449AAE178535E2E54B132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7C9D60F2B1224E8D967429CB6B90A16E3">
    <w:name w:val="7C9D60F2B1224E8D967429CB6B90A16E3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E478737015F14D65B9EC935610233A922">
    <w:name w:val="E478737015F14D65B9EC935610233A922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1479BD913D814B0DB25B7060C4E96B0C2">
    <w:name w:val="1479BD913D814B0DB25B7060C4E96B0C2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4C16138B54324DD2B6084401B20393887">
    <w:name w:val="4C16138B54324DD2B6084401B20393887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39C307FF39A64D7985215429864431351">
    <w:name w:val="39C307FF39A64D7985215429864431351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2A37BEF5E8084509A48D47C5718C8BEF2">
    <w:name w:val="2A37BEF5E8084509A48D47C5718C8BEF2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456876A1A9DB48BCA4C6AE48E6234CDA3">
    <w:name w:val="456876A1A9DB48BCA4C6AE48E6234CDA3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2621C"/>
    <w:rPr>
      <w:color w:val="808080"/>
    </w:rPr>
  </w:style>
  <w:style w:type="paragraph" w:customStyle="1" w:styleId="44047D76930A423DB84045C026D3D666">
    <w:name w:val="44047D76930A423DB84045C026D3D666"/>
    <w:rsid w:val="00F5246F"/>
  </w:style>
  <w:style w:type="paragraph" w:customStyle="1" w:styleId="AFEFD880B9134D16AC9C68675440BDB1">
    <w:name w:val="AFEFD880B9134D16AC9C68675440BDB1"/>
    <w:rsid w:val="00F5246F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8DB5C35CB7A94AE8B2323A175E8D6DC2">
    <w:name w:val="8DB5C35CB7A94AE8B2323A175E8D6DC2"/>
    <w:rsid w:val="00F5246F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4C16138B54324DD2B6084401B2039388">
    <w:name w:val="4C16138B54324DD2B6084401B2039388"/>
    <w:rsid w:val="00F5246F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ADC4B29ED410434B82BB8163F2B2FD04">
    <w:name w:val="ADC4B29ED410434B82BB8163F2B2FD04"/>
    <w:rsid w:val="00F5246F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4C16138B54324DD2B6084401B20393881">
    <w:name w:val="4C16138B54324DD2B6084401B20393881"/>
    <w:rsid w:val="00F5246F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ADC4B29ED410434B82BB8163F2B2FD041">
    <w:name w:val="ADC4B29ED410434B82BB8163F2B2FD041"/>
    <w:rsid w:val="00F5246F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4C16138B54324DD2B6084401B20393882">
    <w:name w:val="4C16138B54324DD2B6084401B20393882"/>
    <w:rsid w:val="00F5246F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ADC4B29ED410434B82BB8163F2B2FD042">
    <w:name w:val="ADC4B29ED410434B82BB8163F2B2FD042"/>
    <w:rsid w:val="00F5246F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4C16138B54324DD2B6084401B20393883">
    <w:name w:val="4C16138B54324DD2B6084401B20393883"/>
    <w:rsid w:val="00F5246F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ADC4B29ED410434B82BB8163F2B2FD043">
    <w:name w:val="ADC4B29ED410434B82BB8163F2B2FD043"/>
    <w:rsid w:val="00F5246F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1337CF5F47DA4585A8C29CD7A49880F8">
    <w:name w:val="1337CF5F47DA4585A8C29CD7A49880F8"/>
    <w:rsid w:val="00F5246F"/>
  </w:style>
  <w:style w:type="paragraph" w:customStyle="1" w:styleId="D5AC3F31F2224CA9B624096F5FB1F2E3">
    <w:name w:val="D5AC3F31F2224CA9B624096F5FB1F2E3"/>
    <w:rsid w:val="00F5246F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5392586CD0DB453F8EC9775C3119C83A">
    <w:name w:val="5392586CD0DB453F8EC9775C3119C83A"/>
    <w:rsid w:val="00F5246F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C83D3F883CFD42CF8C052A1C6C5A0D32">
    <w:name w:val="C83D3F883CFD42CF8C052A1C6C5A0D32"/>
    <w:rsid w:val="00F5246F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CCF6790459664EB6A774BB735E87BAC4">
    <w:name w:val="CCF6790459664EB6A774BB735E87BAC4"/>
    <w:rsid w:val="00F5246F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87E0A23FC2CB428596626D3A9BE54CC5">
    <w:name w:val="87E0A23FC2CB428596626D3A9BE54CC5"/>
    <w:rsid w:val="00F5246F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7C9D60F2B1224E8D967429CB6B90A16E">
    <w:name w:val="7C9D60F2B1224E8D967429CB6B90A16E"/>
    <w:rsid w:val="00F5246F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4C16138B54324DD2B6084401B20393884">
    <w:name w:val="4C16138B54324DD2B6084401B20393884"/>
    <w:rsid w:val="00F5246F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456876A1A9DB48BCA4C6AE48E6234CDA">
    <w:name w:val="456876A1A9DB48BCA4C6AE48E6234CDA"/>
    <w:rsid w:val="00F5246F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5F962B2007FC40A699175E4AE3E3AA59">
    <w:name w:val="5F962B2007FC40A699175E4AE3E3AA59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3BAEB7E0A3564A59BE2E5381E7D4CD28">
    <w:name w:val="3BAEB7E0A3564A59BE2E5381E7D4CD28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F11BC56F3ED94B16A1F353BFE3884EEE">
    <w:name w:val="F11BC56F3ED94B16A1F353BFE3884EEE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7C0A07A8B08B49FB88E7CD49FB796352">
    <w:name w:val="7C0A07A8B08B49FB88E7CD49FB796352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CA3F91E827EF40DEA3B5FD84065F37F7">
    <w:name w:val="CA3F91E827EF40DEA3B5FD84065F37F7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D5AC3F31F2224CA9B624096F5FB1F2E31">
    <w:name w:val="D5AC3F31F2224CA9B624096F5FB1F2E31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5392586CD0DB453F8EC9775C3119C83A1">
    <w:name w:val="5392586CD0DB453F8EC9775C3119C83A1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3361688D9ACF4ED2A92F4B48BC7DA850">
    <w:name w:val="3361688D9ACF4ED2A92F4B48BC7DA850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C83D3F883CFD42CF8C052A1C6C5A0D321">
    <w:name w:val="C83D3F883CFD42CF8C052A1C6C5A0D321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CCF6790459664EB6A774BB735E87BAC41">
    <w:name w:val="CCF6790459664EB6A774BB735E87BAC41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87E0A23FC2CB428596626D3A9BE54CC51">
    <w:name w:val="87E0A23FC2CB428596626D3A9BE54CC51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2076BF71FD39418CAE88D0DDC5458D5F">
    <w:name w:val="2076BF71FD39418CAE88D0DDC5458D5F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33FEF4F07C4940E4978308F4516E8D41">
    <w:name w:val="33FEF4F07C4940E4978308F4516E8D41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0147FA6A23C8449AAE178535E2E54B13">
    <w:name w:val="0147FA6A23C8449AAE178535E2E54B13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7C9D60F2B1224E8D967429CB6B90A16E1">
    <w:name w:val="7C9D60F2B1224E8D967429CB6B90A16E1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E478737015F14D65B9EC935610233A92">
    <w:name w:val="E478737015F14D65B9EC935610233A92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1479BD913D814B0DB25B7060C4E96B0C">
    <w:name w:val="1479BD913D814B0DB25B7060C4E96B0C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4C16138B54324DD2B6084401B20393885">
    <w:name w:val="4C16138B54324DD2B6084401B20393885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2A37BEF5E8084509A48D47C5718C8BEF">
    <w:name w:val="2A37BEF5E8084509A48D47C5718C8BEF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456876A1A9DB48BCA4C6AE48E6234CDA1">
    <w:name w:val="456876A1A9DB48BCA4C6AE48E6234CDA1"/>
    <w:rsid w:val="001C3999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5F962B2007FC40A699175E4AE3E3AA591">
    <w:name w:val="5F962B2007FC40A699175E4AE3E3AA591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3BAEB7E0A3564A59BE2E5381E7D4CD281">
    <w:name w:val="3BAEB7E0A3564A59BE2E5381E7D4CD281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F11BC56F3ED94B16A1F353BFE3884EEE1">
    <w:name w:val="F11BC56F3ED94B16A1F353BFE3884EEE1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7C0A07A8B08B49FB88E7CD49FB7963521">
    <w:name w:val="7C0A07A8B08B49FB88E7CD49FB7963521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CA3F91E827EF40DEA3B5FD84065F37F71">
    <w:name w:val="CA3F91E827EF40DEA3B5FD84065F37F71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D5AC3F31F2224CA9B624096F5FB1F2E32">
    <w:name w:val="D5AC3F31F2224CA9B624096F5FB1F2E32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5392586CD0DB453F8EC9775C3119C83A2">
    <w:name w:val="5392586CD0DB453F8EC9775C3119C83A2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3361688D9ACF4ED2A92F4B48BC7DA8501">
    <w:name w:val="3361688D9ACF4ED2A92F4B48BC7DA8501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C83D3F883CFD42CF8C052A1C6C5A0D322">
    <w:name w:val="C83D3F883CFD42CF8C052A1C6C5A0D322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CCF6790459664EB6A774BB735E87BAC42">
    <w:name w:val="CCF6790459664EB6A774BB735E87BAC42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87E0A23FC2CB428596626D3A9BE54CC52">
    <w:name w:val="87E0A23FC2CB428596626D3A9BE54CC52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2076BF71FD39418CAE88D0DDC5458D5F1">
    <w:name w:val="2076BF71FD39418CAE88D0DDC5458D5F1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33FEF4F07C4940E4978308F4516E8D411">
    <w:name w:val="33FEF4F07C4940E4978308F4516E8D411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0147FA6A23C8449AAE178535E2E54B131">
    <w:name w:val="0147FA6A23C8449AAE178535E2E54B131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7C9D60F2B1224E8D967429CB6B90A16E2">
    <w:name w:val="7C9D60F2B1224E8D967429CB6B90A16E2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E478737015F14D65B9EC935610233A921">
    <w:name w:val="E478737015F14D65B9EC935610233A921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1479BD913D814B0DB25B7060C4E96B0C1">
    <w:name w:val="1479BD913D814B0DB25B7060C4E96B0C1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4C16138B54324DD2B6084401B20393886">
    <w:name w:val="4C16138B54324DD2B6084401B20393886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39C307FF39A64D798521542986443135">
    <w:name w:val="39C307FF39A64D798521542986443135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2A37BEF5E8084509A48D47C5718C8BEF1">
    <w:name w:val="2A37BEF5E8084509A48D47C5718C8BEF1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456876A1A9DB48BCA4C6AE48E6234CDA2">
    <w:name w:val="456876A1A9DB48BCA4C6AE48E6234CDA2"/>
    <w:rsid w:val="00E12EB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5F962B2007FC40A699175E4AE3E3AA592">
    <w:name w:val="5F962B2007FC40A699175E4AE3E3AA592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3BAEB7E0A3564A59BE2E5381E7D4CD282">
    <w:name w:val="3BAEB7E0A3564A59BE2E5381E7D4CD282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F11BC56F3ED94B16A1F353BFE3884EEE2">
    <w:name w:val="F11BC56F3ED94B16A1F353BFE3884EEE2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7C0A07A8B08B49FB88E7CD49FB7963522">
    <w:name w:val="7C0A07A8B08B49FB88E7CD49FB7963522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CA3F91E827EF40DEA3B5FD84065F37F72">
    <w:name w:val="CA3F91E827EF40DEA3B5FD84065F37F72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D5AC3F31F2224CA9B624096F5FB1F2E33">
    <w:name w:val="D5AC3F31F2224CA9B624096F5FB1F2E33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5392586CD0DB453F8EC9775C3119C83A3">
    <w:name w:val="5392586CD0DB453F8EC9775C3119C83A3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3361688D9ACF4ED2A92F4B48BC7DA8502">
    <w:name w:val="3361688D9ACF4ED2A92F4B48BC7DA8502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C83D3F883CFD42CF8C052A1C6C5A0D323">
    <w:name w:val="C83D3F883CFD42CF8C052A1C6C5A0D323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CCF6790459664EB6A774BB735E87BAC43">
    <w:name w:val="CCF6790459664EB6A774BB735E87BAC43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87E0A23FC2CB428596626D3A9BE54CC53">
    <w:name w:val="87E0A23FC2CB428596626D3A9BE54CC53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2076BF71FD39418CAE88D0DDC5458D5F2">
    <w:name w:val="2076BF71FD39418CAE88D0DDC5458D5F2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33FEF4F07C4940E4978308F4516E8D412">
    <w:name w:val="33FEF4F07C4940E4978308F4516E8D412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0147FA6A23C8449AAE178535E2E54B132">
    <w:name w:val="0147FA6A23C8449AAE178535E2E54B132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7C9D60F2B1224E8D967429CB6B90A16E3">
    <w:name w:val="7C9D60F2B1224E8D967429CB6B90A16E3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E478737015F14D65B9EC935610233A922">
    <w:name w:val="E478737015F14D65B9EC935610233A922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1479BD913D814B0DB25B7060C4E96B0C2">
    <w:name w:val="1479BD913D814B0DB25B7060C4E96B0C2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4C16138B54324DD2B6084401B20393887">
    <w:name w:val="4C16138B54324DD2B6084401B20393887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39C307FF39A64D7985215429864431351">
    <w:name w:val="39C307FF39A64D7985215429864431351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2A37BEF5E8084509A48D47C5718C8BEF2">
    <w:name w:val="2A37BEF5E8084509A48D47C5718C8BEF2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  <w:style w:type="paragraph" w:customStyle="1" w:styleId="456876A1A9DB48BCA4C6AE48E6234CDA3">
    <w:name w:val="456876A1A9DB48BCA4C6AE48E6234CDA3"/>
    <w:rsid w:val="00E2621C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  <w:lang w:val="es-AR" w:eastAsia="es-A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877BA-7AF1-4741-9E96-7518878C6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Alta de nuevas asignaturas -NUEVO-</Template>
  <TotalTime>0</TotalTime>
  <Pages>2</Pages>
  <Words>457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Alta de nuevas asignaturas</vt:lpstr>
    </vt:vector>
  </TitlesOfParts>
  <Company>Universidad de Palermo</Company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Alta de nuevas asignaturas</dc:title>
  <dc:creator>Laura Carranza</dc:creator>
  <cp:lastModifiedBy>Adriana Latorre</cp:lastModifiedBy>
  <cp:revision>2</cp:revision>
  <cp:lastPrinted>2017-08-01T18:55:00Z</cp:lastPrinted>
  <dcterms:created xsi:type="dcterms:W3CDTF">2025-04-11T19:24:00Z</dcterms:created>
  <dcterms:modified xsi:type="dcterms:W3CDTF">2025-04-11T19:24:00Z</dcterms:modified>
</cp:coreProperties>
</file>